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0CD69" w14:textId="77777777" w:rsidR="0076616B" w:rsidRDefault="00761326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Introduction</w:t>
      </w:r>
    </w:p>
    <w:p w14:paraId="1844E21B" w14:textId="1F569C76" w:rsidR="00761326" w:rsidRDefault="00761326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Four Laws of Thermodynamics</w:t>
      </w:r>
    </w:p>
    <w:p w14:paraId="25A2D8B0" w14:textId="12BC2AA4" w:rsidR="00761326" w:rsidRDefault="00761326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Zeroth Law of Thermodynamics</w:t>
      </w:r>
    </w:p>
    <w:p w14:paraId="735F9839" w14:textId="4C5E27F7" w:rsidR="00761326" w:rsidRDefault="00761022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First Law of Thermodynamics</w:t>
      </w:r>
    </w:p>
    <w:p w14:paraId="39138666" w14:textId="10B96329" w:rsidR="005834B7" w:rsidRDefault="005834B7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Second Law of Thermodynamics</w:t>
      </w:r>
    </w:p>
    <w:p w14:paraId="44CBD4F8" w14:textId="489F8AA1" w:rsidR="005834B7" w:rsidRDefault="005834B7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Third Law of Thermodynamics</w:t>
      </w:r>
    </w:p>
    <w:p w14:paraId="7C637999" w14:textId="1C4828D6" w:rsidR="00746E41" w:rsidRDefault="00746E41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Carnot Cycle</w:t>
      </w:r>
    </w:p>
    <w:p w14:paraId="3EA82468" w14:textId="5EE0A69D" w:rsidR="00746E41" w:rsidRDefault="00203C83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Thermodynamic Energy Functions</w:t>
      </w:r>
    </w:p>
    <w:p w14:paraId="5D8C5AA2" w14:textId="11DEB23A" w:rsidR="001D39C4" w:rsidRDefault="001D39C4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Maxwell Relations</w:t>
      </w:r>
      <w:bookmarkStart w:id="0" w:name="_GoBack"/>
      <w:bookmarkEnd w:id="0"/>
    </w:p>
    <w:p w14:paraId="27681B37" w14:textId="61315D8E" w:rsidR="00203C83" w:rsidRDefault="0097749F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Magnetocaloric Effect</w:t>
      </w:r>
    </w:p>
    <w:p w14:paraId="3DDF0327" w14:textId="46047050" w:rsidR="0097749F" w:rsidRPr="0076616B" w:rsidRDefault="0097749F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Statistical Thermodynamics</w:t>
      </w:r>
    </w:p>
    <w:sectPr w:rsidR="0097749F" w:rsidRPr="0076616B" w:rsidSect="00D64B65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DC3C6" w14:textId="77777777" w:rsidR="00C81862" w:rsidRDefault="00C81862" w:rsidP="00C24496">
      <w:r>
        <w:separator/>
      </w:r>
    </w:p>
  </w:endnote>
  <w:endnote w:type="continuationSeparator" w:id="0">
    <w:p w14:paraId="4536B38D" w14:textId="77777777" w:rsidR="00C81862" w:rsidRDefault="00C81862" w:rsidP="00C2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29042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A2EB60" w14:textId="77777777"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2CC06F" w14:textId="77777777" w:rsidR="00C24496" w:rsidRDefault="00C24496" w:rsidP="00C24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425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2378DB" w14:textId="77777777"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FE02B6C" w14:textId="77777777" w:rsidR="00C24496" w:rsidRDefault="00C24496" w:rsidP="00C244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69880" w14:textId="77777777" w:rsidR="00C81862" w:rsidRDefault="00C81862" w:rsidP="00C24496">
      <w:r>
        <w:separator/>
      </w:r>
    </w:p>
  </w:footnote>
  <w:footnote w:type="continuationSeparator" w:id="0">
    <w:p w14:paraId="70DB797B" w14:textId="77777777" w:rsidR="00C81862" w:rsidRDefault="00C81862" w:rsidP="00C2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C1567" w14:textId="00B95550" w:rsidR="00C24496" w:rsidRPr="00C24496" w:rsidRDefault="00761326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Table of Contents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D96"/>
    <w:multiLevelType w:val="hybridMultilevel"/>
    <w:tmpl w:val="5AAAA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4CCB"/>
    <w:multiLevelType w:val="hybridMultilevel"/>
    <w:tmpl w:val="8462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14"/>
    <w:rsid w:val="000D344D"/>
    <w:rsid w:val="00126095"/>
    <w:rsid w:val="001A798A"/>
    <w:rsid w:val="001D39C4"/>
    <w:rsid w:val="00203C83"/>
    <w:rsid w:val="003B08E7"/>
    <w:rsid w:val="003D6E9A"/>
    <w:rsid w:val="003F317C"/>
    <w:rsid w:val="00506EEA"/>
    <w:rsid w:val="00513E29"/>
    <w:rsid w:val="005834B7"/>
    <w:rsid w:val="006133DB"/>
    <w:rsid w:val="00746E41"/>
    <w:rsid w:val="00761022"/>
    <w:rsid w:val="00761326"/>
    <w:rsid w:val="0076616B"/>
    <w:rsid w:val="007666D3"/>
    <w:rsid w:val="007C0A1B"/>
    <w:rsid w:val="0094412C"/>
    <w:rsid w:val="0097749F"/>
    <w:rsid w:val="009C7F65"/>
    <w:rsid w:val="00B1613F"/>
    <w:rsid w:val="00B46B14"/>
    <w:rsid w:val="00B773B1"/>
    <w:rsid w:val="00B80C4E"/>
    <w:rsid w:val="00C167C2"/>
    <w:rsid w:val="00C24496"/>
    <w:rsid w:val="00C81862"/>
    <w:rsid w:val="00C83882"/>
    <w:rsid w:val="00CA4BDB"/>
    <w:rsid w:val="00D64B65"/>
    <w:rsid w:val="00E14959"/>
    <w:rsid w:val="00F4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9F846"/>
  <w15:chartTrackingRefBased/>
  <w15:docId w15:val="{EAF895F6-AF3D-6C42-BBBF-0D1FCAC0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B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496"/>
  </w:style>
  <w:style w:type="paragraph" w:styleId="Footer">
    <w:name w:val="footer"/>
    <w:basedOn w:val="Normal"/>
    <w:link w:val="Foot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496"/>
  </w:style>
  <w:style w:type="character" w:styleId="PageNumber">
    <w:name w:val="page number"/>
    <w:basedOn w:val="DefaultParagraphFont"/>
    <w:uiPriority w:val="99"/>
    <w:semiHidden/>
    <w:unhideWhenUsed/>
    <w:rsid w:val="00C24496"/>
  </w:style>
  <w:style w:type="paragraph" w:styleId="ListParagraph">
    <w:name w:val="List Paragraph"/>
    <w:basedOn w:val="Normal"/>
    <w:uiPriority w:val="34"/>
    <w:qFormat/>
    <w:rsid w:val="00CA4B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6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6B1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46B14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46B14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46B14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46B1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46B1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46B1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46B1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46B1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46B14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pak10/Library/Group%20Containers/UBF8T346G9.Office/User%20Content.localized/Templates.localized/Thermodynamics%20Notes%20V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A14326-A467-1E4C-BF10-7D052D48B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Thermodynamics Notes V3.dotx</Template>
  <TotalTime>12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6</cp:revision>
  <dcterms:created xsi:type="dcterms:W3CDTF">2018-09-17T20:14:00Z</dcterms:created>
  <dcterms:modified xsi:type="dcterms:W3CDTF">2018-09-19T15:18:00Z</dcterms:modified>
</cp:coreProperties>
</file>