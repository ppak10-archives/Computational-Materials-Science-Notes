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Four Laws of Thermodynamics</w:t>
      </w:r>
    </w:p>
    <w:p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Zeroth Law of Thermodynamics</w:t>
      </w:r>
    </w:p>
    <w:p w:rsidR="00761326" w:rsidRP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</w:t>
      </w:r>
      <w:r w:rsidR="00761022">
        <w:rPr>
          <w:rFonts w:ascii="Times New Roman" w:hAnsi="Times New Roman" w:cs="Times New Roman"/>
          <w:u w:val="single"/>
        </w:rPr>
        <w:t>First Law of Thermodynamics</w:t>
      </w:r>
      <w:bookmarkStart w:id="0" w:name="_GoBack"/>
      <w:bookmarkEnd w:id="0"/>
    </w:p>
    <w:sectPr w:rsidR="00761326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02C" w:rsidRDefault="007F002C" w:rsidP="00C24496">
      <w:r>
        <w:separator/>
      </w:r>
    </w:p>
  </w:endnote>
  <w:endnote w:type="continuationSeparator" w:id="0">
    <w:p w:rsidR="007F002C" w:rsidRDefault="007F002C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02C" w:rsidRDefault="007F002C" w:rsidP="00C24496">
      <w:r>
        <w:separator/>
      </w:r>
    </w:p>
  </w:footnote>
  <w:footnote w:type="continuationSeparator" w:id="0">
    <w:p w:rsidR="007F002C" w:rsidRDefault="007F002C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132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4"/>
    <w:rsid w:val="003D6E9A"/>
    <w:rsid w:val="003F317C"/>
    <w:rsid w:val="00506EEA"/>
    <w:rsid w:val="00513E29"/>
    <w:rsid w:val="006133DB"/>
    <w:rsid w:val="00761022"/>
    <w:rsid w:val="00761326"/>
    <w:rsid w:val="0076616B"/>
    <w:rsid w:val="007C0A1B"/>
    <w:rsid w:val="007F002C"/>
    <w:rsid w:val="009C7F65"/>
    <w:rsid w:val="00B1613F"/>
    <w:rsid w:val="00B46B14"/>
    <w:rsid w:val="00B773B1"/>
    <w:rsid w:val="00B80C4E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1797"/>
  <w15:chartTrackingRefBased/>
  <w15:docId w15:val="{EAF895F6-AF3D-6C42-BBBF-0D1FCAC0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B1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6B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B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B1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B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B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B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B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B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B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48663D-73F7-574E-A0C8-576FDC95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2018-09-17T20:14:00Z</dcterms:created>
  <dcterms:modified xsi:type="dcterms:W3CDTF">2018-09-17T20:19:00Z</dcterms:modified>
</cp:coreProperties>
</file>