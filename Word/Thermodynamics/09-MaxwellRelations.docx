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B3A" w:rsidRDefault="00BE38B3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Maxwell Relations</w:t>
      </w:r>
    </w:p>
    <w:p w:rsidR="0076616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History</w:t>
      </w:r>
    </w:p>
    <w:p w:rsidR="006133DB" w:rsidRDefault="00F47261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Summary</w:t>
      </w:r>
      <w:bookmarkStart w:id="0" w:name="_GoBack"/>
      <w:bookmarkEnd w:id="0"/>
    </w:p>
    <w:p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DFE" w:rsidRDefault="00AE1DFE" w:rsidP="00C24496">
      <w:r>
        <w:separator/>
      </w:r>
    </w:p>
  </w:endnote>
  <w:endnote w:type="continuationSeparator" w:id="0">
    <w:p w:rsidR="00AE1DFE" w:rsidRDefault="00AE1DFE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DFE" w:rsidRDefault="00AE1DFE" w:rsidP="00C24496">
      <w:r>
        <w:separator/>
      </w:r>
    </w:p>
  </w:footnote>
  <w:footnote w:type="continuationSeparator" w:id="0">
    <w:p w:rsidR="00AE1DFE" w:rsidRDefault="00AE1DFE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BE38B3">
      <w:rPr>
        <w:rFonts w:ascii="Times New Roman" w:hAnsi="Times New Roman" w:cs="Times New Roman"/>
      </w:rPr>
      <w:t>hapter 9</w:t>
    </w:r>
    <w:r>
      <w:rPr>
        <w:rFonts w:ascii="Times New Roman" w:hAnsi="Times New Roman" w:cs="Times New Roman"/>
      </w:rPr>
      <w:t xml:space="preserve">: </w:t>
    </w:r>
    <w:r w:rsidR="00BE38B3">
      <w:rPr>
        <w:rFonts w:ascii="Times New Roman" w:hAnsi="Times New Roman" w:cs="Times New Roman"/>
      </w:rPr>
      <w:t>Maxwell Relations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B3"/>
    <w:rsid w:val="003D6E9A"/>
    <w:rsid w:val="003F317C"/>
    <w:rsid w:val="00506EEA"/>
    <w:rsid w:val="00513E29"/>
    <w:rsid w:val="006133DB"/>
    <w:rsid w:val="0076616B"/>
    <w:rsid w:val="007C0A1B"/>
    <w:rsid w:val="00AE1DFE"/>
    <w:rsid w:val="00B1613F"/>
    <w:rsid w:val="00B773B1"/>
    <w:rsid w:val="00B80C4E"/>
    <w:rsid w:val="00BE38B3"/>
    <w:rsid w:val="00C167C2"/>
    <w:rsid w:val="00C24496"/>
    <w:rsid w:val="00C83882"/>
    <w:rsid w:val="00CA4BDB"/>
    <w:rsid w:val="00D64B65"/>
    <w:rsid w:val="00E14959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CF564"/>
  <w15:chartTrackingRefBased/>
  <w15:docId w15:val="{83B45521-533F-6446-B6B3-340D05FD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</cp:revision>
  <dcterms:created xsi:type="dcterms:W3CDTF">2018-09-19T15:29:00Z</dcterms:created>
  <dcterms:modified xsi:type="dcterms:W3CDTF">2018-09-19T15:30:00Z</dcterms:modified>
</cp:coreProperties>
</file>