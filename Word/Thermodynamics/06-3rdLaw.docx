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5851" w14:textId="77777777" w:rsidR="00D46B3A" w:rsidRDefault="009125B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Third</w:t>
      </w:r>
      <w:r w:rsidR="006133DB">
        <w:rPr>
          <w:rFonts w:ascii="Times New Roman" w:hAnsi="Times New Roman" w:cs="Times New Roman"/>
          <w:u w:val="single"/>
        </w:rPr>
        <w:t xml:space="preserve"> </w:t>
      </w:r>
      <w:r w:rsidR="00A11C99">
        <w:rPr>
          <w:rFonts w:ascii="Times New Roman" w:hAnsi="Times New Roman" w:cs="Times New Roman"/>
          <w:u w:val="single"/>
        </w:rPr>
        <w:t>(</w:t>
      </w:r>
      <w:r w:rsidR="00C64FB2">
        <w:rPr>
          <w:rFonts w:ascii="Times New Roman" w:hAnsi="Times New Roman" w:cs="Times New Roman"/>
          <w:u w:val="single"/>
        </w:rPr>
        <w:t>3</w:t>
      </w:r>
      <w:r w:rsidR="00C64FB2" w:rsidRPr="00C64FB2">
        <w:rPr>
          <w:rFonts w:ascii="Times New Roman" w:hAnsi="Times New Roman" w:cs="Times New Roman"/>
          <w:u w:val="single"/>
          <w:vertAlign w:val="superscript"/>
        </w:rPr>
        <w:t>rd</w:t>
      </w:r>
      <w:r w:rsidR="00C64FB2">
        <w:rPr>
          <w:rFonts w:ascii="Times New Roman" w:hAnsi="Times New Roman" w:cs="Times New Roman"/>
          <w:u w:val="single"/>
        </w:rPr>
        <w:t>)</w:t>
      </w:r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14:paraId="7867FEDA" w14:textId="77777777"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</w:p>
    <w:p w14:paraId="48A8F2E5" w14:textId="77777777"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14:paraId="147B2538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4A349" w14:textId="77777777" w:rsidR="00F26108" w:rsidRDefault="00F26108" w:rsidP="00C24496">
      <w:r>
        <w:separator/>
      </w:r>
    </w:p>
  </w:endnote>
  <w:endnote w:type="continuationSeparator" w:id="0">
    <w:p w14:paraId="781ED805" w14:textId="77777777" w:rsidR="00F26108" w:rsidRDefault="00F26108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0C51DB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AD01D9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0F81DF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F6188F" w14:textId="77777777" w:rsidR="00C24496" w:rsidRDefault="00C24496" w:rsidP="00C2449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AB7D" w14:textId="77777777" w:rsidR="009908EC" w:rsidRDefault="00990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0F4E0" w14:textId="77777777" w:rsidR="00F26108" w:rsidRDefault="00F26108" w:rsidP="00C24496">
      <w:r>
        <w:separator/>
      </w:r>
    </w:p>
  </w:footnote>
  <w:footnote w:type="continuationSeparator" w:id="0">
    <w:p w14:paraId="2B6514C2" w14:textId="77777777" w:rsidR="00F26108" w:rsidRDefault="00F26108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EB395" w14:textId="77777777" w:rsidR="009908EC" w:rsidRDefault="00990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0E044" w14:textId="7ED46C4E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C64FB2">
      <w:rPr>
        <w:rFonts w:ascii="Times New Roman" w:hAnsi="Times New Roman" w:cs="Times New Roman"/>
      </w:rPr>
      <w:t>hapter 6</w:t>
    </w:r>
    <w:r w:rsidR="009908EC">
      <w:rPr>
        <w:rFonts w:ascii="Times New Roman" w:hAnsi="Times New Roman" w:cs="Times New Roman"/>
      </w:rPr>
      <w:t xml:space="preserve">: </w:t>
    </w:r>
    <w:bookmarkStart w:id="0" w:name="_GoBack"/>
    <w:bookmarkEnd w:id="0"/>
    <w:r w:rsidR="00C64FB2">
      <w:rPr>
        <w:rFonts w:ascii="Times New Roman" w:hAnsi="Times New Roman" w:cs="Times New Roman"/>
      </w:rPr>
      <w:t>Third</w:t>
    </w:r>
    <w:r w:rsidR="00A11C99">
      <w:rPr>
        <w:rFonts w:ascii="Times New Roman" w:hAnsi="Times New Roman" w:cs="Times New Roman"/>
      </w:rPr>
      <w:t xml:space="preserve"> Law of Thermodynamics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F280" w14:textId="77777777" w:rsidR="009908EC" w:rsidRDefault="00990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9"/>
    <w:rsid w:val="002D5110"/>
    <w:rsid w:val="003D6E9A"/>
    <w:rsid w:val="003F317C"/>
    <w:rsid w:val="00506EEA"/>
    <w:rsid w:val="00513E29"/>
    <w:rsid w:val="006133DB"/>
    <w:rsid w:val="0076616B"/>
    <w:rsid w:val="007C0A1B"/>
    <w:rsid w:val="007F31E9"/>
    <w:rsid w:val="008051AA"/>
    <w:rsid w:val="009125BE"/>
    <w:rsid w:val="009908EC"/>
    <w:rsid w:val="00A11C99"/>
    <w:rsid w:val="00B1613F"/>
    <w:rsid w:val="00B773B1"/>
    <w:rsid w:val="00B80C4E"/>
    <w:rsid w:val="00C167C2"/>
    <w:rsid w:val="00C24496"/>
    <w:rsid w:val="00C64FB2"/>
    <w:rsid w:val="00C83882"/>
    <w:rsid w:val="00CA4BDB"/>
    <w:rsid w:val="00D64B65"/>
    <w:rsid w:val="00E14959"/>
    <w:rsid w:val="00F26108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F35CA"/>
  <w15:chartTrackingRefBased/>
  <w15:docId w15:val="{86CE5141-5DF8-9B4B-A3E8-32B39751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4</cp:revision>
  <dcterms:created xsi:type="dcterms:W3CDTF">2018-09-18T19:03:00Z</dcterms:created>
  <dcterms:modified xsi:type="dcterms:W3CDTF">2018-09-19T15:17:00Z</dcterms:modified>
</cp:coreProperties>
</file>