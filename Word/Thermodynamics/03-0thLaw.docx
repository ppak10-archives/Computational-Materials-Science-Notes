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E6EC" w14:textId="77777777" w:rsidR="00D46B3A" w:rsidRDefault="00B80C4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t>Zeroth</w:t>
      </w:r>
      <w:r w:rsidR="006133DB">
        <w:rPr>
          <w:rFonts w:ascii="Times New Roman" w:hAnsi="Times New Roman" w:cs="Times New Roman"/>
          <w:u w:val="single"/>
        </w:rPr>
        <w:t xml:space="preserve"> (0</w:t>
      </w:r>
      <w:r w:rsidR="006133DB" w:rsidRPr="006133DB">
        <w:rPr>
          <w:rFonts w:ascii="Times New Roman" w:hAnsi="Times New Roman" w:cs="Times New Roman"/>
          <w:u w:val="single"/>
          <w:vertAlign w:val="superscript"/>
        </w:rPr>
        <w:t>th</w:t>
      </w:r>
      <w:r w:rsidR="006133DB">
        <w:rPr>
          <w:rFonts w:ascii="Times New Roman" w:hAnsi="Times New Roman" w:cs="Times New Roman"/>
          <w:u w:val="single"/>
        </w:rPr>
        <w:t>) Law of Thermodynamics</w:t>
      </w:r>
    </w:p>
    <w:p w14:paraId="27A3E0B3" w14:textId="2EF19B33" w:rsidR="0076616B" w:rsidRDefault="007A3CF9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History" w:history="1">
        <w:r w:rsidR="00F47261" w:rsidRPr="00093596">
          <w:rPr>
            <w:rStyle w:val="Hyperlink"/>
            <w:rFonts w:ascii="Times New Roman" w:hAnsi="Times New Roman" w:cs="Times New Roman"/>
          </w:rPr>
          <w:t>History</w:t>
        </w:r>
      </w:hyperlink>
    </w:p>
    <w:p w14:paraId="05DBCDF8" w14:textId="0D33D4AE" w:rsidR="00093596" w:rsidRPr="00FF7372" w:rsidRDefault="00FF7372" w:rsidP="00EB5F3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existing laws of thermodynamics, this </w:t>
      </w:r>
      <w:r>
        <w:rPr>
          <w:rFonts w:ascii="Times New Roman" w:hAnsi="Times New Roman" w:cs="Times New Roman"/>
          <w:i/>
        </w:rPr>
        <w:t>Zeroth Law</w:t>
      </w:r>
      <w:r>
        <w:rPr>
          <w:rFonts w:ascii="Times New Roman" w:hAnsi="Times New Roman" w:cs="Times New Roman"/>
        </w:rPr>
        <w:t xml:space="preserve"> was actually the third to be discovered. In </w:t>
      </w:r>
      <w:proofErr w:type="spellStart"/>
      <w:r>
        <w:rPr>
          <w:rFonts w:ascii="Times New Roman" w:hAnsi="Times New Roman" w:cs="Times New Roman"/>
        </w:rPr>
        <w:t>Laughin’s</w:t>
      </w:r>
      <w:proofErr w:type="spellEnd"/>
      <w:r>
        <w:rPr>
          <w:rFonts w:ascii="Times New Roman" w:hAnsi="Times New Roman" w:cs="Times New Roman"/>
        </w:rPr>
        <w:t xml:space="preserve"> course notes, he states that, “Joseph Black was the founder of this Law. It was he who emphasized that there is a difference between Temperature and Heat content” (Laughlin, 2018). </w:t>
      </w:r>
      <w:r w:rsidR="00EF04B7">
        <w:rPr>
          <w:rFonts w:ascii="Times New Roman" w:hAnsi="Times New Roman" w:cs="Times New Roman"/>
        </w:rPr>
        <w:t xml:space="preserve">Joseph Black was also referred to as the father of calorimetry and was the first to measure latent heats. However, Wikipedia states </w:t>
      </w:r>
      <w:r w:rsidR="00BF4286">
        <w:rPr>
          <w:rFonts w:ascii="Times New Roman" w:hAnsi="Times New Roman" w:cs="Times New Roman"/>
        </w:rPr>
        <w:t>differently as, “</w:t>
      </w:r>
      <w:r w:rsidR="00BF4286" w:rsidRPr="00BF4286">
        <w:rPr>
          <w:rFonts w:ascii="Times New Roman" w:hAnsi="Times New Roman" w:cs="Times New Roman"/>
        </w:rPr>
        <w:t>According to Arnold Sommerfeld, Ralph H. Fowler invented the title 'the zeroth law of thermodynamics' when he was discussing the 1</w:t>
      </w:r>
      <w:r w:rsidR="00BF4286">
        <w:rPr>
          <w:rFonts w:ascii="Times New Roman" w:hAnsi="Times New Roman" w:cs="Times New Roman"/>
        </w:rPr>
        <w:t xml:space="preserve">935 text of </w:t>
      </w:r>
      <w:proofErr w:type="spellStart"/>
      <w:r w:rsidR="00BF4286">
        <w:rPr>
          <w:rFonts w:ascii="Times New Roman" w:hAnsi="Times New Roman" w:cs="Times New Roman"/>
        </w:rPr>
        <w:t>Saha</w:t>
      </w:r>
      <w:proofErr w:type="spellEnd"/>
      <w:r w:rsidR="00BF4286">
        <w:rPr>
          <w:rFonts w:ascii="Times New Roman" w:hAnsi="Times New Roman" w:cs="Times New Roman"/>
        </w:rPr>
        <w:t xml:space="preserve"> and Srivastava” (Zeroth Law of Thermodynamics, </w:t>
      </w:r>
      <w:r w:rsidR="007C3E31">
        <w:rPr>
          <w:rFonts w:ascii="Times New Roman" w:hAnsi="Times New Roman" w:cs="Times New Roman"/>
        </w:rPr>
        <w:t xml:space="preserve">n.d.). In this article Ralph Fowler presumes that temperature </w:t>
      </w:r>
      <w:r w:rsidR="00A01A5E">
        <w:rPr>
          <w:rFonts w:ascii="Times New Roman" w:hAnsi="Times New Roman" w:cs="Times New Roman"/>
        </w:rPr>
        <w:t>is a physical quantity and that, “If a body A is in temperature equilibrium with two bodies B and C, then B and C themselves will be in temperature equilibrium with each other” (</w:t>
      </w:r>
      <w:r w:rsidR="005D002B">
        <w:rPr>
          <w:rFonts w:ascii="Times New Roman" w:hAnsi="Times New Roman" w:cs="Times New Roman"/>
        </w:rPr>
        <w:t xml:space="preserve">Fowler, 1935). This </w:t>
      </w:r>
      <w:r w:rsidR="00D6101B">
        <w:rPr>
          <w:rFonts w:ascii="Times New Roman" w:hAnsi="Times New Roman" w:cs="Times New Roman"/>
        </w:rPr>
        <w:t>statement does not use the phrase zeroth law and it</w:t>
      </w:r>
      <w:r w:rsidR="005D002B">
        <w:rPr>
          <w:rFonts w:ascii="Times New Roman" w:hAnsi="Times New Roman" w:cs="Times New Roman"/>
        </w:rPr>
        <w:t xml:space="preserve"> was only later when Fowler co-authored a paper with Edward A. Guggenheim did they </w:t>
      </w:r>
      <w:r w:rsidR="00D6101B">
        <w:rPr>
          <w:rFonts w:ascii="Times New Roman" w:hAnsi="Times New Roman" w:cs="Times New Roman"/>
        </w:rPr>
        <w:t xml:space="preserve">write the zeroth law to be as follows, </w:t>
      </w:r>
      <w:r w:rsidR="00D6101B" w:rsidRPr="00593A13">
        <w:rPr>
          <w:rFonts w:ascii="Times New Roman" w:hAnsi="Times New Roman" w:cs="Times New Roman"/>
          <w:b/>
        </w:rPr>
        <w:t>“If two assemblies are each in thermal equilibrium with a third assembly, they are in thermal equilibrium with each other”</w:t>
      </w:r>
      <w:r w:rsidR="00D6101B">
        <w:rPr>
          <w:rFonts w:ascii="Times New Roman" w:hAnsi="Times New Roman" w:cs="Times New Roman"/>
        </w:rPr>
        <w:t xml:space="preserve"> (Fowler &amp; Guggenheim, </w:t>
      </w:r>
      <w:r w:rsidR="00593A13">
        <w:rPr>
          <w:rFonts w:ascii="Times New Roman" w:hAnsi="Times New Roman" w:cs="Times New Roman"/>
        </w:rPr>
        <w:t>n.d.).</w:t>
      </w:r>
    </w:p>
    <w:p w14:paraId="5D604012" w14:textId="77777777" w:rsidR="00EB5F31" w:rsidRDefault="007A3CF9" w:rsidP="00EB5F3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history="1">
        <w:r w:rsidR="00F47261" w:rsidRPr="000571E3">
          <w:rPr>
            <w:rStyle w:val="Hyperlink"/>
            <w:rFonts w:ascii="Times New Roman" w:hAnsi="Times New Roman" w:cs="Times New Roman"/>
          </w:rPr>
          <w:t>Summary</w:t>
        </w:r>
      </w:hyperlink>
    </w:p>
    <w:p w14:paraId="208823EA" w14:textId="73C46211" w:rsidR="003F56BD" w:rsidRDefault="003F56BD" w:rsidP="00EB5F31">
      <w:pPr>
        <w:spacing w:line="360" w:lineRule="auto"/>
        <w:ind w:firstLine="720"/>
        <w:rPr>
          <w:rFonts w:ascii="Times New Roman" w:hAnsi="Times New Roman" w:cs="Times New Roman"/>
        </w:rPr>
      </w:pPr>
      <w:r w:rsidRPr="00EB5F31">
        <w:rPr>
          <w:rFonts w:ascii="Times New Roman" w:hAnsi="Times New Roman" w:cs="Times New Roman"/>
        </w:rPr>
        <w:t xml:space="preserve">The </w:t>
      </w:r>
      <w:r w:rsidRPr="00EB5F31">
        <w:rPr>
          <w:rFonts w:ascii="Times New Roman" w:hAnsi="Times New Roman" w:cs="Times New Roman"/>
          <w:i/>
        </w:rPr>
        <w:t xml:space="preserve">zeroth law of </w:t>
      </w:r>
      <w:r w:rsidR="00C72C14" w:rsidRPr="00EB5F31">
        <w:rPr>
          <w:rFonts w:ascii="Times New Roman" w:hAnsi="Times New Roman" w:cs="Times New Roman"/>
          <w:i/>
        </w:rPr>
        <w:t>thermodynamics</w:t>
      </w:r>
      <w:r w:rsidR="003B72DC" w:rsidRPr="00EB5F31">
        <w:rPr>
          <w:rFonts w:ascii="Times New Roman" w:hAnsi="Times New Roman" w:cs="Times New Roman"/>
        </w:rPr>
        <w:t xml:space="preserve"> states that if, </w:t>
      </w:r>
      <w:r w:rsidR="003B72DC" w:rsidRPr="00EB5F31">
        <w:rPr>
          <w:rFonts w:ascii="Times New Roman" w:hAnsi="Times New Roman" w:cs="Times New Roman"/>
          <w:b/>
        </w:rPr>
        <w:t>“two thermodynamic systems each are in thermal equilibrium with a third, then they are in thermal equilibrium with each other”</w:t>
      </w:r>
      <w:r w:rsidR="003B72DC" w:rsidRPr="00EB5F31">
        <w:rPr>
          <w:rFonts w:ascii="Times New Roman" w:hAnsi="Times New Roman" w:cs="Times New Roman"/>
        </w:rPr>
        <w:t xml:space="preserve"> (</w:t>
      </w:r>
      <w:r w:rsidR="00EB5F31" w:rsidRPr="00EB5F31">
        <w:rPr>
          <w:rFonts w:ascii="Times New Roman" w:hAnsi="Times New Roman" w:cs="Times New Roman"/>
        </w:rPr>
        <w:t xml:space="preserve">Zeroth Law of Thermodynamics, n.d.). </w:t>
      </w:r>
      <w:r w:rsidR="00490EBE">
        <w:rPr>
          <w:rFonts w:ascii="Times New Roman" w:hAnsi="Times New Roman" w:cs="Times New Roman"/>
        </w:rPr>
        <w:t xml:space="preserve">This provides a </w:t>
      </w:r>
      <w:r w:rsidR="00490EBE">
        <w:rPr>
          <w:rFonts w:ascii="Times New Roman" w:hAnsi="Times New Roman" w:cs="Times New Roman"/>
          <w:i/>
        </w:rPr>
        <w:t>transitive relation</w:t>
      </w:r>
      <w:r w:rsidR="00815506">
        <w:rPr>
          <w:rFonts w:ascii="Times New Roman" w:hAnsi="Times New Roman" w:cs="Times New Roman"/>
        </w:rPr>
        <w:t xml:space="preserve"> (i.e. a=b &amp; b=c, thus c=a) </w:t>
      </w:r>
      <w:r w:rsidR="00490EBE">
        <w:rPr>
          <w:rFonts w:ascii="Times New Roman" w:hAnsi="Times New Roman" w:cs="Times New Roman"/>
        </w:rPr>
        <w:t>between the systems</w:t>
      </w:r>
      <w:r w:rsidR="00815506">
        <w:rPr>
          <w:rFonts w:ascii="Times New Roman" w:hAnsi="Times New Roman" w:cs="Times New Roman"/>
        </w:rPr>
        <w:t xml:space="preserve"> that are in thermal equilibrium.</w:t>
      </w:r>
    </w:p>
    <w:p w14:paraId="4D0460F1" w14:textId="76EBEBAD" w:rsidR="00815506" w:rsidRDefault="00B36932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5DCB6" wp14:editId="363DCF42">
                <wp:simplePos x="0" y="0"/>
                <wp:positionH relativeFrom="column">
                  <wp:posOffset>3507129</wp:posOffset>
                </wp:positionH>
                <wp:positionV relativeFrom="paragraph">
                  <wp:posOffset>220988</wp:posOffset>
                </wp:positionV>
                <wp:extent cx="1539433" cy="786765"/>
                <wp:effectExtent l="38100" t="38100" r="35560" b="387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76A6F" id="Rounded Rectangle 2" o:spid="_x0000_s1026" style="position:absolute;margin-left:276.15pt;margin-top:17.4pt;width:121.2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" filled="f" strokecolor="#4472c4 [3204]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CB411" wp14:editId="0D14C666">
                <wp:simplePos x="0" y="0"/>
                <wp:positionH relativeFrom="column">
                  <wp:posOffset>428263</wp:posOffset>
                </wp:positionH>
                <wp:positionV relativeFrom="paragraph">
                  <wp:posOffset>220988</wp:posOffset>
                </wp:positionV>
                <wp:extent cx="1608881" cy="786765"/>
                <wp:effectExtent l="38100" t="38100" r="42545" b="387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81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77BF1" id="Rounded Rectangle 1" o:spid="_x0000_s1026" style="position:absolute;margin-left:33.7pt;margin-top:17.4pt;width:126.7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" filled="f" strokecolor="#4472c4 [3204]" strokeweight="6pt">
                <v:stroke joinstyle="miter"/>
              </v:roundrect>
            </w:pict>
          </mc:Fallback>
        </mc:AlternateContent>
      </w:r>
    </w:p>
    <w:p w14:paraId="0114EF16" w14:textId="320A3292" w:rsidR="006D4859" w:rsidRDefault="00C75C7C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2EDA0" wp14:editId="091825DD">
                <wp:simplePos x="0" y="0"/>
                <wp:positionH relativeFrom="column">
                  <wp:posOffset>2314318</wp:posOffset>
                </wp:positionH>
                <wp:positionV relativeFrom="paragraph">
                  <wp:posOffset>155575</wp:posOffset>
                </wp:positionV>
                <wp:extent cx="902826" cy="485405"/>
                <wp:effectExtent l="0" t="0" r="1206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6" cy="48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36E2" w14:textId="48C192D8" w:rsidR="00695D0F" w:rsidRDefault="00B36932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ED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2.25pt;margin-top:12.25pt;width:71.1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" fillcolor="white [3201]" strokeweight=".5pt">
                <v:textbox>
                  <w:txbxContent>
                    <w:p w14:paraId="6C0736E2" w14:textId="48C192D8" w:rsidR="00695D0F" w:rsidRDefault="00B36932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E421" wp14:editId="0AB99046">
                <wp:simplePos x="0" y="0"/>
                <wp:positionH relativeFrom="column">
                  <wp:posOffset>3647014</wp:posOffset>
                </wp:positionH>
                <wp:positionV relativeFrom="paragraph">
                  <wp:posOffset>86416</wp:posOffset>
                </wp:positionV>
                <wp:extent cx="1250066" cy="509286"/>
                <wp:effectExtent l="0" t="0" r="762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FC0E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7C6E6F69" w14:textId="75AC87FC" w:rsidR="006D4859" w:rsidRDefault="006D4859" w:rsidP="006D4859">
                            <w:r>
                              <w:t xml:space="preserve">System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E421" id="Text Box 9" o:spid="_x0000_s1027" type="#_x0000_t202" style="position:absolute;margin-left:287.15pt;margin-top:6.8pt;width:98.45pt;height:4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" fillcolor="white [3201]" strokeweight=".5pt">
                <v:textbox>
                  <w:txbxContent>
                    <w:p w14:paraId="384CFC0E" w14:textId="77777777" w:rsidR="006D4859" w:rsidRDefault="006D4859" w:rsidP="006D4859">
                      <w:r>
                        <w:t>Thermodynamic</w:t>
                      </w:r>
                    </w:p>
                    <w:p w14:paraId="7C6E6F69" w14:textId="75AC87FC" w:rsidR="006D4859" w:rsidRDefault="006D4859" w:rsidP="006D4859">
                      <w:r>
                        <w:t>System B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687B3" wp14:editId="5837747D">
                <wp:simplePos x="0" y="0"/>
                <wp:positionH relativeFrom="column">
                  <wp:posOffset>612743</wp:posOffset>
                </wp:positionH>
                <wp:positionV relativeFrom="paragraph">
                  <wp:posOffset>96086</wp:posOffset>
                </wp:positionV>
                <wp:extent cx="1250066" cy="509286"/>
                <wp:effectExtent l="0" t="0" r="762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C9CD4" w14:textId="77777777" w:rsidR="006D4859" w:rsidRDefault="006D4859">
                            <w:r>
                              <w:t>Thermodynamic</w:t>
                            </w:r>
                          </w:p>
                          <w:p w14:paraId="7AD4BCDA" w14:textId="4F57465E" w:rsidR="006D4859" w:rsidRDefault="006D4859">
                            <w:r>
                              <w:t xml:space="preserve">System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87B3" id="Text Box 8" o:spid="_x0000_s1028" type="#_x0000_t202" style="position:absolute;margin-left:48.25pt;margin-top:7.55pt;width:98.45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" fillcolor="white [3201]" strokeweight=".5pt">
                <v:textbox>
                  <w:txbxContent>
                    <w:p w14:paraId="2DCC9CD4" w14:textId="77777777" w:rsidR="006D4859" w:rsidRDefault="006D4859">
                      <w:r>
                        <w:t>Thermodynamic</w:t>
                      </w:r>
                    </w:p>
                    <w:p w14:paraId="7AD4BCDA" w14:textId="4F57465E" w:rsidR="006D4859" w:rsidRDefault="006D4859">
                      <w:r>
                        <w:t xml:space="preserve">System A </w:t>
                      </w:r>
                    </w:p>
                  </w:txbxContent>
                </v:textbox>
              </v:shape>
            </w:pict>
          </mc:Fallback>
        </mc:AlternateContent>
      </w:r>
    </w:p>
    <w:p w14:paraId="6F678944" w14:textId="1CC21B30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DBEE7" wp14:editId="6487889A">
                <wp:simplePos x="0" y="0"/>
                <wp:positionH relativeFrom="column">
                  <wp:posOffset>2037144</wp:posOffset>
                </wp:positionH>
                <wp:positionV relativeFrom="paragraph">
                  <wp:posOffset>123471</wp:posOffset>
                </wp:positionV>
                <wp:extent cx="1469599" cy="0"/>
                <wp:effectExtent l="0" t="38100" r="2921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9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59A3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4pt,9.7pt" to="276.1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" strokecolor="#4472c4 [3204]" strokeweight="6pt">
                <v:stroke joinstyle="miter"/>
              </v:line>
            </w:pict>
          </mc:Fallback>
        </mc:AlternateContent>
      </w:r>
    </w:p>
    <w:p w14:paraId="4E3F4BAA" w14:textId="0807111A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845D4" wp14:editId="14CD49C7">
                <wp:simplePos x="0" y="0"/>
                <wp:positionH relativeFrom="column">
                  <wp:posOffset>3078865</wp:posOffset>
                </wp:positionH>
                <wp:positionV relativeFrom="paragraph">
                  <wp:posOffset>219082</wp:posOffset>
                </wp:positionV>
                <wp:extent cx="486137" cy="567369"/>
                <wp:effectExtent l="38100" t="38100" r="952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37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449E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17.25pt" to="280.75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" strokecolor="#4472c4 [3204]" strokeweight="6pt">
                <v:stroke joinstyle="miter"/>
              </v:line>
            </w:pict>
          </mc:Fallback>
        </mc:AlternateContent>
      </w:r>
      <w:r w:rsidR="00695D0F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650C0" wp14:editId="637F9069">
                <wp:simplePos x="0" y="0"/>
                <wp:positionH relativeFrom="column">
                  <wp:posOffset>1932972</wp:posOffset>
                </wp:positionH>
                <wp:positionV relativeFrom="paragraph">
                  <wp:posOffset>219083</wp:posOffset>
                </wp:positionV>
                <wp:extent cx="532162" cy="567369"/>
                <wp:effectExtent l="38100" t="38100" r="26670" b="425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62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E6E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17.25pt" to="194.1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" strokecolor="#4472c4 [3204]" strokeweight="6pt">
                <v:stroke joinstyle="miter"/>
              </v:line>
            </w:pict>
          </mc:Fallback>
        </mc:AlternateContent>
      </w:r>
    </w:p>
    <w:p w14:paraId="0AA7F636" w14:textId="09463D39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ACA97" wp14:editId="40BE195F">
                <wp:simplePos x="0" y="0"/>
                <wp:positionH relativeFrom="column">
                  <wp:posOffset>2939970</wp:posOffset>
                </wp:positionH>
                <wp:positionV relativeFrom="paragraph">
                  <wp:posOffset>83828</wp:posOffset>
                </wp:positionV>
                <wp:extent cx="1458410" cy="311785"/>
                <wp:effectExtent l="0" t="0" r="1524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0689D" w14:textId="587FEEBB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A97" id="Text Box 13" o:spid="_x0000_s1029" type="#_x0000_t202" style="position:absolute;margin-left:231.5pt;margin-top:6.6pt;width:114.85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" fillcolor="white [3201]" strokeweight=".5pt">
                <v:textbox>
                  <w:txbxContent>
                    <w:p w14:paraId="44F0689D" w14:textId="587FEEBB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695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BA71E" wp14:editId="3B5E6A83">
                <wp:simplePos x="0" y="0"/>
                <wp:positionH relativeFrom="column">
                  <wp:posOffset>1273215</wp:posOffset>
                </wp:positionH>
                <wp:positionV relativeFrom="paragraph">
                  <wp:posOffset>83828</wp:posOffset>
                </wp:positionV>
                <wp:extent cx="1469495" cy="312050"/>
                <wp:effectExtent l="0" t="0" r="1651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495" cy="31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C43F" w14:textId="5BE8FD12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A71E" id="Text Box 14" o:spid="_x0000_s1030" type="#_x0000_t202" style="position:absolute;margin-left:100.25pt;margin-top:6.6pt;width:115.7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" fillcolor="white [3201]" strokeweight=".5pt">
                <v:textbox>
                  <w:txbxContent>
                    <w:p w14:paraId="0D98C43F" w14:textId="5BE8FD12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</w:p>
    <w:p w14:paraId="6E8C42EB" w14:textId="1FEF8FA9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F000F" wp14:editId="1490F00B">
                <wp:simplePos x="0" y="0"/>
                <wp:positionH relativeFrom="column">
                  <wp:posOffset>2037144</wp:posOffset>
                </wp:positionH>
                <wp:positionV relativeFrom="paragraph">
                  <wp:posOffset>260776</wp:posOffset>
                </wp:positionV>
                <wp:extent cx="1608793" cy="728980"/>
                <wp:effectExtent l="38100" t="38100" r="42545" b="330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3" cy="72898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2416D" id="Rounded Rectangle 3" o:spid="_x0000_s1026" style="position:absolute;margin-left:160.4pt;margin-top:20.55pt;width:126.7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" filled="f" strokecolor="#4472c4 [3204]" strokeweight="6pt">
                <v:stroke joinstyle="miter"/>
              </v:roundrect>
            </w:pict>
          </mc:Fallback>
        </mc:AlternateContent>
      </w:r>
    </w:p>
    <w:p w14:paraId="361E7A9A" w14:textId="44670F73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4FDAD" wp14:editId="7E760A7E">
                <wp:simplePos x="0" y="0"/>
                <wp:positionH relativeFrom="column">
                  <wp:posOffset>2256790</wp:posOffset>
                </wp:positionH>
                <wp:positionV relativeFrom="paragraph">
                  <wp:posOffset>90725</wp:posOffset>
                </wp:positionV>
                <wp:extent cx="1250066" cy="509286"/>
                <wp:effectExtent l="0" t="0" r="762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A28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10FCEE04" w14:textId="2986E05A" w:rsidR="006D4859" w:rsidRDefault="006D4859" w:rsidP="006D4859">
                            <w:r>
                              <w:t xml:space="preserve">System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FDAD" id="Text Box 10" o:spid="_x0000_s1031" type="#_x0000_t202" style="position:absolute;margin-left:177.7pt;margin-top:7.15pt;width:98.45pt;height:4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" fillcolor="white [3201]" strokeweight=".5pt">
                <v:textbox>
                  <w:txbxContent>
                    <w:p w14:paraId="162B2A28" w14:textId="77777777" w:rsidR="006D4859" w:rsidRDefault="006D4859" w:rsidP="006D4859">
                      <w:r>
                        <w:t>Thermodynamic</w:t>
                      </w:r>
                    </w:p>
                    <w:p w14:paraId="10FCEE04" w14:textId="2986E05A" w:rsidR="006D4859" w:rsidRDefault="006D4859" w:rsidP="006D4859">
                      <w:r>
                        <w:t>System C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8ADF4E" w14:textId="72034CC3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7C78286" w14:textId="2BE71A0F" w:rsidR="00CB00E0" w:rsidRDefault="00CB00E0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23D1CC4" w14:textId="096A18A3" w:rsidR="006D4859" w:rsidRDefault="00D87B0C" w:rsidP="00A505F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1</w:t>
      </w:r>
      <w:r w:rsidR="00A505F5">
        <w:rPr>
          <w:rFonts w:ascii="Times New Roman" w:hAnsi="Times New Roman" w:cs="Times New Roman"/>
        </w:rPr>
        <w:t xml:space="preserve">: Diagram depicting the transitive relation </w:t>
      </w:r>
      <w:r w:rsidR="00695D0F">
        <w:rPr>
          <w:rFonts w:ascii="Times New Roman" w:hAnsi="Times New Roman" w:cs="Times New Roman"/>
        </w:rPr>
        <w:t>of the zeroth law between equilibrium thermodynamic systems</w:t>
      </w:r>
    </w:p>
    <w:p w14:paraId="38470914" w14:textId="77777777" w:rsidR="00695D0F" w:rsidRDefault="00695D0F" w:rsidP="00A505F5">
      <w:pPr>
        <w:spacing w:line="360" w:lineRule="auto"/>
        <w:jc w:val="center"/>
        <w:rPr>
          <w:rFonts w:ascii="Times New Roman" w:hAnsi="Times New Roman" w:cs="Times New Roman"/>
        </w:rPr>
      </w:pPr>
    </w:p>
    <w:p w14:paraId="3D878656" w14:textId="33FDBB4D" w:rsidR="00CB00E0" w:rsidRPr="00A505F5" w:rsidRDefault="00CB00E0" w:rsidP="00021D8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</w:t>
      </w:r>
      <w:r w:rsidR="00695D0F">
        <w:rPr>
          <w:rFonts w:ascii="Times New Roman" w:hAnsi="Times New Roman" w:cs="Times New Roman"/>
        </w:rPr>
        <w:t xml:space="preserve"> shows the relationship that </w:t>
      </w:r>
      <w:r w:rsidR="007E7DA0">
        <w:rPr>
          <w:rFonts w:ascii="Times New Roman" w:hAnsi="Times New Roman" w:cs="Times New Roman"/>
        </w:rPr>
        <w:t>relationsh</w:t>
      </w:r>
      <w:r w:rsidR="00B36932">
        <w:rPr>
          <w:rFonts w:ascii="Times New Roman" w:hAnsi="Times New Roman" w:cs="Times New Roman"/>
        </w:rPr>
        <w:t xml:space="preserve">ip between </w:t>
      </w:r>
      <w:r w:rsidR="002E4622">
        <w:rPr>
          <w:rFonts w:ascii="Times New Roman" w:hAnsi="Times New Roman" w:cs="Times New Roman"/>
        </w:rPr>
        <w:t xml:space="preserve">system A and system B are in </w:t>
      </w:r>
      <w:r w:rsidR="00B36932">
        <w:rPr>
          <w:rFonts w:ascii="Times New Roman" w:hAnsi="Times New Roman" w:cs="Times New Roman"/>
        </w:rPr>
        <w:t xml:space="preserve">thermal </w:t>
      </w:r>
      <w:r w:rsidR="002E4622">
        <w:rPr>
          <w:rFonts w:ascii="Times New Roman" w:hAnsi="Times New Roman" w:cs="Times New Roman"/>
        </w:rPr>
        <w:t>equilibrium.</w:t>
      </w:r>
      <w:r w:rsidR="00C75C7C">
        <w:rPr>
          <w:rFonts w:ascii="Times New Roman" w:hAnsi="Times New Roman" w:cs="Times New Roman"/>
        </w:rPr>
        <w:t xml:space="preserve"> It also shows system A and system C are also in thermal equilibrium and with the transitive relationship of the zeroth law, system B and system C must also be in thermal equilibrium.</w:t>
      </w:r>
      <w:r w:rsidR="00A75C3A">
        <w:rPr>
          <w:rFonts w:ascii="Times New Roman" w:hAnsi="Times New Roman" w:cs="Times New Roman"/>
        </w:rPr>
        <w:t xml:space="preserve"> T</w:t>
      </w:r>
      <w:r w:rsidR="00DD2D3C">
        <w:rPr>
          <w:rFonts w:ascii="Times New Roman" w:hAnsi="Times New Roman" w:cs="Times New Roman"/>
        </w:rPr>
        <w:t>he resulting relationship from this law provides the foundation for showing the existence of an intensive property known as temperature.</w:t>
      </w:r>
    </w:p>
    <w:p w14:paraId="41CF33A0" w14:textId="1DD91209" w:rsidR="003F56BD" w:rsidRDefault="007A3CF9" w:rsidP="003F56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Foundation_of_temperature" w:history="1">
        <w:r w:rsidR="00EB51CD" w:rsidRPr="00EB51CD">
          <w:rPr>
            <w:rStyle w:val="Hyperlink"/>
            <w:rFonts w:ascii="Times New Roman" w:hAnsi="Times New Roman" w:cs="Times New Roman"/>
          </w:rPr>
          <w:t>Foundation of Temperature</w:t>
        </w:r>
      </w:hyperlink>
    </w:p>
    <w:p w14:paraId="0C53D8D1" w14:textId="28DEC45E" w:rsidR="00EB51CD" w:rsidRDefault="00BA4EC3" w:rsidP="000528D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zeroth law establishes </w:t>
      </w:r>
      <w:r w:rsidR="00021D8D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thermal equilibrium </w:t>
      </w:r>
      <w:r w:rsidR="00021D8D">
        <w:rPr>
          <w:rFonts w:ascii="Times New Roman" w:hAnsi="Times New Roman" w:cs="Times New Roman"/>
        </w:rPr>
        <w:t>is an</w:t>
      </w:r>
      <w:r>
        <w:rPr>
          <w:rFonts w:ascii="Times New Roman" w:hAnsi="Times New Roman" w:cs="Times New Roman"/>
        </w:rPr>
        <w:t xml:space="preserve"> equivalence relationship</w:t>
      </w:r>
      <w:r w:rsidR="00D04E2C">
        <w:rPr>
          <w:rFonts w:ascii="Times New Roman" w:hAnsi="Times New Roman" w:cs="Times New Roman"/>
        </w:rPr>
        <w:t xml:space="preserve"> where a set of all systems with each own’s state of internal equilibrium is divided into a collection of distinct subsets</w:t>
      </w:r>
      <w:r w:rsidR="000528DB">
        <w:rPr>
          <w:rFonts w:ascii="Times New Roman" w:hAnsi="Times New Roman" w:cs="Times New Roman"/>
        </w:rPr>
        <w:t xml:space="preserve">. </w:t>
      </w:r>
      <w:r w:rsidR="00C108E2">
        <w:rPr>
          <w:rFonts w:ascii="Times New Roman" w:hAnsi="Times New Roman" w:cs="Times New Roman"/>
        </w:rPr>
        <w:t>With the case of the zeroth law, the</w:t>
      </w:r>
      <w:r w:rsidR="00957E2C">
        <w:rPr>
          <w:rFonts w:ascii="Times New Roman" w:hAnsi="Times New Roman" w:cs="Times New Roman"/>
        </w:rPr>
        <w:t xml:space="preserve"> subsets consist</w:t>
      </w:r>
      <w:r w:rsidR="00C108E2">
        <w:rPr>
          <w:rFonts w:ascii="Times New Roman" w:hAnsi="Times New Roman" w:cs="Times New Roman"/>
        </w:rPr>
        <w:t xml:space="preserve"> of systems which are in mutual equilibrium </w:t>
      </w:r>
      <w:r w:rsidR="0013248C">
        <w:rPr>
          <w:rFonts w:ascii="Times New Roman" w:hAnsi="Times New Roman" w:cs="Times New Roman"/>
        </w:rPr>
        <w:t>and justifies the use of thermodynamic systems for labeling.</w:t>
      </w:r>
      <w:r w:rsidR="00957E2C">
        <w:rPr>
          <w:rFonts w:ascii="Times New Roman" w:hAnsi="Times New Roman" w:cs="Times New Roman"/>
        </w:rPr>
        <w:t xml:space="preserve"> </w:t>
      </w:r>
      <w:proofErr w:type="gramStart"/>
      <w:r w:rsidR="00957E2C">
        <w:rPr>
          <w:rFonts w:ascii="Times New Roman" w:hAnsi="Times New Roman" w:cs="Times New Roman"/>
        </w:rPr>
        <w:t>Thus</w:t>
      </w:r>
      <w:proofErr w:type="gramEnd"/>
      <w:r w:rsidR="00957E2C">
        <w:rPr>
          <w:rFonts w:ascii="Times New Roman" w:hAnsi="Times New Roman" w:cs="Times New Roman"/>
        </w:rPr>
        <w:t xml:space="preserve"> temperature is, “the new term to understanding the physics of matter” (Laughlin, 2018). </w:t>
      </w:r>
      <w:r w:rsidR="00D52490">
        <w:rPr>
          <w:rFonts w:ascii="Times New Roman" w:hAnsi="Times New Roman" w:cs="Times New Roman"/>
        </w:rPr>
        <w:t xml:space="preserve">This allows us to determine whether or not a system is thermal equilibrium where if the </w:t>
      </w:r>
      <w:r w:rsidR="00D52490">
        <w:rPr>
          <w:rFonts w:ascii="Times New Roman" w:hAnsi="Times New Roman" w:cs="Times New Roman"/>
          <w:i/>
        </w:rPr>
        <w:t>spatial grad</w:t>
      </w:r>
      <w:r w:rsidR="00EE56E6">
        <w:rPr>
          <w:rFonts w:ascii="Times New Roman" w:hAnsi="Times New Roman" w:cs="Times New Roman"/>
          <w:i/>
        </w:rPr>
        <w:t>ient</w:t>
      </w:r>
      <w:r w:rsidR="00D52490">
        <w:rPr>
          <w:rFonts w:ascii="Times New Roman" w:hAnsi="Times New Roman" w:cs="Times New Roman"/>
        </w:rPr>
        <w:t xml:space="preserve"> (T)</w:t>
      </w:r>
      <w:r w:rsidR="00BA55F6">
        <w:rPr>
          <w:rFonts w:ascii="Times New Roman" w:hAnsi="Times New Roman" w:cs="Times New Roman"/>
        </w:rPr>
        <w:t xml:space="preserve"> ≠ 0</w:t>
      </w:r>
      <w:r w:rsidR="00EE56E6">
        <w:rPr>
          <w:rFonts w:ascii="Times New Roman" w:hAnsi="Times New Roman" w:cs="Times New Roman"/>
        </w:rPr>
        <w:t>, then the system is not in thermal equilibrium. This is useful as this gradient</w:t>
      </w:r>
      <w:r w:rsidR="00446A4D">
        <w:rPr>
          <w:rFonts w:ascii="Times New Roman" w:hAnsi="Times New Roman" w:cs="Times New Roman"/>
        </w:rPr>
        <w:t xml:space="preserve"> will give rise to the transfer of energy down the gradient until the gradient in T become equal to 0</w:t>
      </w:r>
      <w:r w:rsidR="00DD4490">
        <w:rPr>
          <w:rFonts w:ascii="Times New Roman" w:hAnsi="Times New Roman" w:cs="Times New Roman"/>
        </w:rPr>
        <w:t>.</w:t>
      </w:r>
    </w:p>
    <w:p w14:paraId="05200E0A" w14:textId="629BF350" w:rsidR="00930D7B" w:rsidRPr="00512158" w:rsidRDefault="00512158" w:rsidP="0051215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T≠0 ⟹Cannot be in equilibrium</m:t>
          </m:r>
        </m:oMath>
      </m:oMathPara>
    </w:p>
    <w:p w14:paraId="13D231B0" w14:textId="0807952F" w:rsidR="00512158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7656A" wp14:editId="7B1D7604">
                <wp:simplePos x="0" y="0"/>
                <wp:positionH relativeFrom="column">
                  <wp:posOffset>1898120</wp:posOffset>
                </wp:positionH>
                <wp:positionV relativeFrom="paragraph">
                  <wp:posOffset>217170</wp:posOffset>
                </wp:positionV>
                <wp:extent cx="335665" cy="312516"/>
                <wp:effectExtent l="0" t="0" r="762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24245" w14:textId="2DEE00C7" w:rsidR="00CF2BCC" w:rsidRPr="00CF2BCC" w:rsidRDefault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656A" id="Text Box 27" o:spid="_x0000_s1032" type="#_x0000_t202" style="position:absolute;margin-left:149.45pt;margin-top:17.1pt;width:26.45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" fillcolor="white [3201]" strokeweight=".5pt">
                <v:textbox>
                  <w:txbxContent>
                    <w:p w14:paraId="77924245" w14:textId="2DEE00C7" w:rsidR="00CF2BCC" w:rsidRPr="00CF2BCC" w:rsidRDefault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C3913" wp14:editId="4BFD4BA9">
                <wp:simplePos x="0" y="0"/>
                <wp:positionH relativeFrom="column">
                  <wp:posOffset>4098032</wp:posOffset>
                </wp:positionH>
                <wp:positionV relativeFrom="paragraph">
                  <wp:posOffset>103554</wp:posOffset>
                </wp:positionV>
                <wp:extent cx="1956121" cy="995423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0557" id="Rectangle 21" o:spid="_x0000_s1026" style="position:absolute;margin-left:322.7pt;margin-top:8.15pt;width:154.05pt;height:7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z32cwIAADs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" fillcolor="#4472c4 [3204]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D95A2" wp14:editId="15D555AF">
                <wp:simplePos x="0" y="0"/>
                <wp:positionH relativeFrom="column">
                  <wp:posOffset>2142514</wp:posOffset>
                </wp:positionH>
                <wp:positionV relativeFrom="paragraph">
                  <wp:posOffset>103529</wp:posOffset>
                </wp:positionV>
                <wp:extent cx="1956121" cy="995423"/>
                <wp:effectExtent l="0" t="0" r="12700" b="82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12DE" id="Rectangle 20" o:spid="_x0000_s1026" style="position:absolute;margin-left:168.7pt;margin-top:8.15pt;width:154.05pt;height:7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1WGeQIAAEY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" filled="f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AD3D6" wp14:editId="79D3ACFB">
                <wp:simplePos x="0" y="0"/>
                <wp:positionH relativeFrom="column">
                  <wp:posOffset>185195</wp:posOffset>
                </wp:positionH>
                <wp:positionV relativeFrom="paragraph">
                  <wp:posOffset>101753</wp:posOffset>
                </wp:positionV>
                <wp:extent cx="1956121" cy="995423"/>
                <wp:effectExtent l="0" t="0" r="1270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1547" id="Rectangle 15" o:spid="_x0000_s1026" style="position:absolute;margin-left:14.6pt;margin-top:8pt;width:154.05pt;height:7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" fillcolor="red" strokecolor="#1f3763 [1604]" strokeweight="1pt"/>
            </w:pict>
          </mc:Fallback>
        </mc:AlternateContent>
      </w:r>
    </w:p>
    <w:p w14:paraId="6F11CCAF" w14:textId="1902E196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47C29" wp14:editId="51C200DE">
                <wp:simplePos x="0" y="0"/>
                <wp:positionH relativeFrom="column">
                  <wp:posOffset>2141316</wp:posOffset>
                </wp:positionH>
                <wp:positionV relativeFrom="paragraph">
                  <wp:posOffset>93506</wp:posOffset>
                </wp:positionV>
                <wp:extent cx="1956122" cy="439838"/>
                <wp:effectExtent l="12700" t="38100" r="38100" b="431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122" cy="43983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7F3A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7.35pt" to="322.6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" strokecolor="#4472c4 [3204]" strokeweight="6pt">
                <v:stroke joinstyle="miter"/>
              </v:line>
            </w:pict>
          </mc:Fallback>
        </mc:AlternateContent>
      </w:r>
    </w:p>
    <w:p w14:paraId="56AF2E09" w14:textId="25F2E65F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07531" wp14:editId="6AE6325D">
                <wp:simplePos x="0" y="0"/>
                <wp:positionH relativeFrom="column">
                  <wp:posOffset>3948767</wp:posOffset>
                </wp:positionH>
                <wp:positionV relativeFrom="paragraph">
                  <wp:posOffset>144539</wp:posOffset>
                </wp:positionV>
                <wp:extent cx="335665" cy="312516"/>
                <wp:effectExtent l="0" t="0" r="762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34CB" w14:textId="1E6FE875" w:rsidR="00CF2BCC" w:rsidRPr="00CF2BCC" w:rsidRDefault="00CF2BCC" w:rsidP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7531" id="Text Box 28" o:spid="_x0000_s1033" type="#_x0000_t202" style="position:absolute;margin-left:310.95pt;margin-top:11.4pt;width:26.45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" fillcolor="white [3201]" strokeweight=".5pt">
                <v:textbox>
                  <w:txbxContent>
                    <w:p w14:paraId="450B34CB" w14:textId="1E6FE875" w:rsidR="00CF2BCC" w:rsidRPr="00CF2BCC" w:rsidRDefault="00CF2BCC" w:rsidP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B09647" w14:textId="7B1B044F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5681479B" w14:textId="46358CAC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0F6276DB" w14:textId="770D0211" w:rsidR="00CF2BCC" w:rsidRPr="00BA55F6" w:rsidRDefault="00D87B0C" w:rsidP="00CF2BC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  <w:r w:rsidR="00CF2BCC">
        <w:rPr>
          <w:rFonts w:ascii="Times New Roman" w:hAnsi="Times New Roman" w:cs="Times New Roman"/>
        </w:rPr>
        <w:t>: Diagram depicting steady state for heat flow, not equilibrium</w:t>
      </w:r>
    </w:p>
    <w:p w14:paraId="1589D096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45D2D" w14:textId="77777777" w:rsidR="007A3CF9" w:rsidRDefault="007A3CF9" w:rsidP="00C24496">
      <w:r>
        <w:separator/>
      </w:r>
    </w:p>
  </w:endnote>
  <w:endnote w:type="continuationSeparator" w:id="0">
    <w:p w14:paraId="39C751C1" w14:textId="77777777" w:rsidR="007A3CF9" w:rsidRDefault="007A3CF9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4DDF3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38480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EDEE0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D065DF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1595A" w14:textId="77777777" w:rsidR="007A3CF9" w:rsidRDefault="007A3CF9" w:rsidP="00C24496">
      <w:r>
        <w:separator/>
      </w:r>
    </w:p>
  </w:footnote>
  <w:footnote w:type="continuationSeparator" w:id="0">
    <w:p w14:paraId="3F936D40" w14:textId="77777777" w:rsidR="007A3CF9" w:rsidRDefault="007A3CF9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F075" w14:textId="220B7DFD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E14959">
      <w:rPr>
        <w:rFonts w:ascii="Times New Roman" w:hAnsi="Times New Roman" w:cs="Times New Roman"/>
      </w:rPr>
      <w:t>hapter 3</w:t>
    </w:r>
    <w:r w:rsidR="00BF0C0E">
      <w:rPr>
        <w:rFonts w:ascii="Times New Roman" w:hAnsi="Times New Roman" w:cs="Times New Roman"/>
      </w:rPr>
      <w:t xml:space="preserve">: </w:t>
    </w:r>
    <w:r w:rsidR="00E14959">
      <w:rPr>
        <w:rFonts w:ascii="Times New Roman" w:hAnsi="Times New Roman" w:cs="Times New Roman"/>
      </w:rPr>
      <w:t>Zeroth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9"/>
    <w:rsid w:val="00021D8D"/>
    <w:rsid w:val="000528DB"/>
    <w:rsid w:val="000571E3"/>
    <w:rsid w:val="00060A8C"/>
    <w:rsid w:val="00093596"/>
    <w:rsid w:val="0013248C"/>
    <w:rsid w:val="0019276C"/>
    <w:rsid w:val="002732D0"/>
    <w:rsid w:val="002D7A8F"/>
    <w:rsid w:val="002E4622"/>
    <w:rsid w:val="003063E3"/>
    <w:rsid w:val="003A1339"/>
    <w:rsid w:val="003B72DC"/>
    <w:rsid w:val="003D6E9A"/>
    <w:rsid w:val="003F317C"/>
    <w:rsid w:val="003F56BD"/>
    <w:rsid w:val="00446A4D"/>
    <w:rsid w:val="00490EBE"/>
    <w:rsid w:val="00506EEA"/>
    <w:rsid w:val="00512158"/>
    <w:rsid w:val="00513E29"/>
    <w:rsid w:val="00593A13"/>
    <w:rsid w:val="005C1BD1"/>
    <w:rsid w:val="005D002B"/>
    <w:rsid w:val="005F2D24"/>
    <w:rsid w:val="006126E1"/>
    <w:rsid w:val="006133DB"/>
    <w:rsid w:val="00695D0F"/>
    <w:rsid w:val="006C0823"/>
    <w:rsid w:val="006D4859"/>
    <w:rsid w:val="0076616B"/>
    <w:rsid w:val="007A3CF9"/>
    <w:rsid w:val="007C0A1B"/>
    <w:rsid w:val="007C3E31"/>
    <w:rsid w:val="007E7DA0"/>
    <w:rsid w:val="00815506"/>
    <w:rsid w:val="00930D7B"/>
    <w:rsid w:val="00957E2C"/>
    <w:rsid w:val="00A01A5E"/>
    <w:rsid w:val="00A505F5"/>
    <w:rsid w:val="00A75C3A"/>
    <w:rsid w:val="00A8196C"/>
    <w:rsid w:val="00AD1D97"/>
    <w:rsid w:val="00B1613F"/>
    <w:rsid w:val="00B36932"/>
    <w:rsid w:val="00B54BC8"/>
    <w:rsid w:val="00B773B1"/>
    <w:rsid w:val="00B80C4E"/>
    <w:rsid w:val="00BA4EC3"/>
    <w:rsid w:val="00BA55F6"/>
    <w:rsid w:val="00BF0C0E"/>
    <w:rsid w:val="00BF4286"/>
    <w:rsid w:val="00C108E2"/>
    <w:rsid w:val="00C24496"/>
    <w:rsid w:val="00C72C14"/>
    <w:rsid w:val="00C75C7C"/>
    <w:rsid w:val="00CA4BDB"/>
    <w:rsid w:val="00CB00E0"/>
    <w:rsid w:val="00CF2BCC"/>
    <w:rsid w:val="00D04E2C"/>
    <w:rsid w:val="00D201F5"/>
    <w:rsid w:val="00D52490"/>
    <w:rsid w:val="00D6101B"/>
    <w:rsid w:val="00D64B65"/>
    <w:rsid w:val="00D87B0C"/>
    <w:rsid w:val="00DD2D3C"/>
    <w:rsid w:val="00DD4490"/>
    <w:rsid w:val="00E14959"/>
    <w:rsid w:val="00EB51CD"/>
    <w:rsid w:val="00EB5F31"/>
    <w:rsid w:val="00EE56E6"/>
    <w:rsid w:val="00EF04B7"/>
    <w:rsid w:val="00F47261"/>
    <w:rsid w:val="00FF45C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A4EA"/>
  <w15:chartTrackingRefBased/>
  <w15:docId w15:val="{9C034EDD-B05A-C845-AE51-E997E4E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C1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2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th_law_of_thermodynam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Zeroth_law_of_thermodynam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Zeroth_law_of_thermodynamic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F598E7-2F93-1441-99C7-EB3BCCE0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V2.dotx</Template>
  <TotalTime>1200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12</cp:revision>
  <dcterms:created xsi:type="dcterms:W3CDTF">2018-09-16T19:39:00Z</dcterms:created>
  <dcterms:modified xsi:type="dcterms:W3CDTF">2018-09-19T23:59:00Z</dcterms:modified>
</cp:coreProperties>
</file>