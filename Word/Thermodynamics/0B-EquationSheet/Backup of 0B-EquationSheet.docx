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862B5C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Mathematical Transforms</w:t>
      </w:r>
    </w:p>
    <w:p w:rsidR="0076616B" w:rsidRDefault="00862B5C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Total Derivative</w:t>
      </w:r>
    </w:p>
    <w:p w:rsidR="00862B5C" w:rsidRPr="00862B5C" w:rsidRDefault="00862B5C" w:rsidP="00862B5C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For X=X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Y,Z</m:t>
              </m:r>
            </m:e>
          </m:d>
          <m:r>
            <w:rPr>
              <w:rFonts w:ascii="Cambria Math" w:eastAsiaTheme="minorEastAsia" w:hAnsi="Cambria Math" w:cs="Times New Roman"/>
            </w:rPr>
            <m:t>⟹ dX=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</w:rPr>
            <m:t>dY+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dZ</m:t>
          </m:r>
        </m:oMath>
      </m:oMathPara>
    </w:p>
    <w:p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  <w:bookmarkStart w:id="0" w:name="_GoBack"/>
      <w:bookmarkEnd w:id="0"/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DCE" w:rsidRDefault="00E95DCE" w:rsidP="00C24496">
      <w:r>
        <w:separator/>
      </w:r>
    </w:p>
  </w:endnote>
  <w:endnote w:type="continuationSeparator" w:id="0">
    <w:p w:rsidR="00E95DCE" w:rsidRDefault="00E95DCE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DCE" w:rsidRDefault="00E95DCE" w:rsidP="00C24496">
      <w:r>
        <w:separator/>
      </w:r>
    </w:p>
  </w:footnote>
  <w:footnote w:type="continuationSeparator" w:id="0">
    <w:p w:rsidR="00E95DCE" w:rsidRDefault="00E95DCE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862B5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Equation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5C"/>
    <w:rsid w:val="003D6E9A"/>
    <w:rsid w:val="003F317C"/>
    <w:rsid w:val="00506EEA"/>
    <w:rsid w:val="00513E29"/>
    <w:rsid w:val="006133DB"/>
    <w:rsid w:val="0076616B"/>
    <w:rsid w:val="007C0A1B"/>
    <w:rsid w:val="00862B5C"/>
    <w:rsid w:val="00A25C07"/>
    <w:rsid w:val="00B1613F"/>
    <w:rsid w:val="00B773B1"/>
    <w:rsid w:val="00B80C4E"/>
    <w:rsid w:val="00C167C2"/>
    <w:rsid w:val="00C24496"/>
    <w:rsid w:val="00C83882"/>
    <w:rsid w:val="00CA4BDB"/>
    <w:rsid w:val="00D64B65"/>
    <w:rsid w:val="00E14959"/>
    <w:rsid w:val="00E95DCE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989DB"/>
  <w15:chartTrackingRefBased/>
  <w15:docId w15:val="{B93AB95C-8BE8-364D-8114-5C91E69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</cp:revision>
  <dcterms:created xsi:type="dcterms:W3CDTF">2018-09-19T17:44:00Z</dcterms:created>
  <dcterms:modified xsi:type="dcterms:W3CDTF">2018-09-19T17:45:00Z</dcterms:modified>
</cp:coreProperties>
</file>