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3A" w:rsidRDefault="006F097C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Carnot Cycle</w:t>
      </w:r>
    </w:p>
    <w:p w:rsidR="0076616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History</w:t>
      </w:r>
      <w:bookmarkStart w:id="0" w:name="_GoBack"/>
      <w:bookmarkEnd w:id="0"/>
    </w:p>
    <w:p w:rsidR="006133D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Summary</w:t>
      </w:r>
    </w:p>
    <w:p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8BF" w:rsidRDefault="00E648BF" w:rsidP="00C24496">
      <w:r>
        <w:separator/>
      </w:r>
    </w:p>
  </w:endnote>
  <w:endnote w:type="continuationSeparator" w:id="0">
    <w:p w:rsidR="00E648BF" w:rsidRDefault="00E648BF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8BF" w:rsidRDefault="00E648BF" w:rsidP="00C24496">
      <w:r>
        <w:separator/>
      </w:r>
    </w:p>
  </w:footnote>
  <w:footnote w:type="continuationSeparator" w:id="0">
    <w:p w:rsidR="00E648BF" w:rsidRDefault="00E648BF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6F097C">
      <w:rPr>
        <w:rFonts w:ascii="Times New Roman" w:hAnsi="Times New Roman" w:cs="Times New Roman"/>
      </w:rPr>
      <w:t>hapter 7</w:t>
    </w:r>
    <w:r>
      <w:rPr>
        <w:rFonts w:ascii="Times New Roman" w:hAnsi="Times New Roman" w:cs="Times New Roman"/>
      </w:rPr>
      <w:t xml:space="preserve">: </w:t>
    </w:r>
    <w:r w:rsidR="006F097C">
      <w:rPr>
        <w:rFonts w:ascii="Times New Roman" w:hAnsi="Times New Roman" w:cs="Times New Roman"/>
      </w:rPr>
      <w:t>Carnot Cycle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7C"/>
    <w:rsid w:val="000F1933"/>
    <w:rsid w:val="003D6E9A"/>
    <w:rsid w:val="003F317C"/>
    <w:rsid w:val="00506EEA"/>
    <w:rsid w:val="00513E29"/>
    <w:rsid w:val="006133DB"/>
    <w:rsid w:val="006F097C"/>
    <w:rsid w:val="0076616B"/>
    <w:rsid w:val="007C0A1B"/>
    <w:rsid w:val="00B1613F"/>
    <w:rsid w:val="00B773B1"/>
    <w:rsid w:val="00B80C4E"/>
    <w:rsid w:val="00C167C2"/>
    <w:rsid w:val="00C24496"/>
    <w:rsid w:val="00C83882"/>
    <w:rsid w:val="00CA4BDB"/>
    <w:rsid w:val="00D64B65"/>
    <w:rsid w:val="00E14959"/>
    <w:rsid w:val="00E648BF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58FFD"/>
  <w15:chartTrackingRefBased/>
  <w15:docId w15:val="{7E0CA67D-2DA2-CB42-AD44-07DDA87D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1</cp:revision>
  <dcterms:created xsi:type="dcterms:W3CDTF">2018-09-19T15:25:00Z</dcterms:created>
  <dcterms:modified xsi:type="dcterms:W3CDTF">2018-09-19T15:27:00Z</dcterms:modified>
</cp:coreProperties>
</file>