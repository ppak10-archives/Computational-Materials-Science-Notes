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E6EC" w14:textId="77777777" w:rsidR="00D46B3A" w:rsidRDefault="00B80C4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</w:t>
      </w:r>
      <w:r w:rsidR="006133DB">
        <w:rPr>
          <w:rFonts w:ascii="Times New Roman" w:hAnsi="Times New Roman" w:cs="Times New Roman"/>
          <w:u w:val="single"/>
        </w:rPr>
        <w:t xml:space="preserve"> (0</w:t>
      </w:r>
      <w:r w:rsidR="006133DB" w:rsidRPr="006133DB">
        <w:rPr>
          <w:rFonts w:ascii="Times New Roman" w:hAnsi="Times New Roman" w:cs="Times New Roman"/>
          <w:u w:val="single"/>
          <w:vertAlign w:val="superscript"/>
        </w:rPr>
        <w:t>th</w:t>
      </w:r>
      <w:r w:rsidR="006133DB">
        <w:rPr>
          <w:rFonts w:ascii="Times New Roman" w:hAnsi="Times New Roman" w:cs="Times New Roman"/>
          <w:u w:val="single"/>
        </w:rPr>
        <w:t>) Law of Thermodynamics</w:t>
      </w:r>
    </w:p>
    <w:p w14:paraId="27A3E0B3" w14:textId="2EF19B33" w:rsidR="0076616B" w:rsidRDefault="00093596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anchor="History" w:history="1">
        <w:r w:rsidR="00F47261" w:rsidRPr="00093596">
          <w:rPr>
            <w:rStyle w:val="Hyperlink"/>
            <w:rFonts w:ascii="Times New Roman" w:hAnsi="Times New Roman" w:cs="Times New Roman"/>
          </w:rPr>
          <w:t>History</w:t>
        </w:r>
      </w:hyperlink>
    </w:p>
    <w:p w14:paraId="05DBCDF8" w14:textId="5656E93E" w:rsidR="00093596" w:rsidRPr="00FF7372" w:rsidRDefault="00FF7372" w:rsidP="005C1BD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existing laws of thermodynamics, this </w:t>
      </w:r>
      <w:r>
        <w:rPr>
          <w:rFonts w:ascii="Times New Roman" w:hAnsi="Times New Roman" w:cs="Times New Roman"/>
          <w:i/>
        </w:rPr>
        <w:t>Zeroth Law</w:t>
      </w:r>
      <w:r>
        <w:rPr>
          <w:rFonts w:ascii="Times New Roman" w:hAnsi="Times New Roman" w:cs="Times New Roman"/>
        </w:rPr>
        <w:t xml:space="preserve"> was actually the third to be discovered. In </w:t>
      </w:r>
      <w:proofErr w:type="spellStart"/>
      <w:r>
        <w:rPr>
          <w:rFonts w:ascii="Times New Roman" w:hAnsi="Times New Roman" w:cs="Times New Roman"/>
        </w:rPr>
        <w:t>Laughin’s</w:t>
      </w:r>
      <w:proofErr w:type="spellEnd"/>
      <w:r>
        <w:rPr>
          <w:rFonts w:ascii="Times New Roman" w:hAnsi="Times New Roman" w:cs="Times New Roman"/>
        </w:rPr>
        <w:t xml:space="preserve"> course notes, he states that, “Joseph Black was the founder of this Law. It was he who emphasized that there is a difference between Temperature and Heat content” (Laughlin, 2018). </w:t>
      </w:r>
      <w:r w:rsidR="00EF04B7">
        <w:rPr>
          <w:rFonts w:ascii="Times New Roman" w:hAnsi="Times New Roman" w:cs="Times New Roman"/>
        </w:rPr>
        <w:t xml:space="preserve">Joseph Black was also referred to as the father of calorimetry and was the first to measure latent heats. However, Wikipedia states </w:t>
      </w:r>
      <w:r w:rsidR="00BF4286">
        <w:rPr>
          <w:rFonts w:ascii="Times New Roman" w:hAnsi="Times New Roman" w:cs="Times New Roman"/>
        </w:rPr>
        <w:t>differently as, “</w:t>
      </w:r>
      <w:r w:rsidR="00BF4286" w:rsidRPr="00BF4286">
        <w:rPr>
          <w:rFonts w:ascii="Times New Roman" w:hAnsi="Times New Roman" w:cs="Times New Roman"/>
        </w:rPr>
        <w:t>According to Arnold Sommerfeld, Ralph H. Fowler invented the title 'the zeroth law of thermodynamics' when he was discussing the 1</w:t>
      </w:r>
      <w:r w:rsidR="00BF4286">
        <w:rPr>
          <w:rFonts w:ascii="Times New Roman" w:hAnsi="Times New Roman" w:cs="Times New Roman"/>
        </w:rPr>
        <w:t xml:space="preserve">935 text of </w:t>
      </w:r>
      <w:proofErr w:type="spellStart"/>
      <w:r w:rsidR="00BF4286">
        <w:rPr>
          <w:rFonts w:ascii="Times New Roman" w:hAnsi="Times New Roman" w:cs="Times New Roman"/>
        </w:rPr>
        <w:t>Saha</w:t>
      </w:r>
      <w:proofErr w:type="spellEnd"/>
      <w:r w:rsidR="00BF4286">
        <w:rPr>
          <w:rFonts w:ascii="Times New Roman" w:hAnsi="Times New Roman" w:cs="Times New Roman"/>
        </w:rPr>
        <w:t xml:space="preserve"> and Srivastava” (Zeroth Law of Thermodynamics, </w:t>
      </w:r>
      <w:r w:rsidR="007C3E31">
        <w:rPr>
          <w:rFonts w:ascii="Times New Roman" w:hAnsi="Times New Roman" w:cs="Times New Roman"/>
        </w:rPr>
        <w:t xml:space="preserve">n.d.). In this article Ralph Fowler presumes that temperature </w:t>
      </w:r>
      <w:r w:rsidR="00A01A5E">
        <w:rPr>
          <w:rFonts w:ascii="Times New Roman" w:hAnsi="Times New Roman" w:cs="Times New Roman"/>
        </w:rPr>
        <w:t>is a physical quantity and that, “If a body A is in temperature equilibrium with two bodies B and C, then B and C themselves will be in temperature equilibrium with each other” (</w:t>
      </w:r>
      <w:r w:rsidR="005D002B">
        <w:rPr>
          <w:rFonts w:ascii="Times New Roman" w:hAnsi="Times New Roman" w:cs="Times New Roman"/>
        </w:rPr>
        <w:t xml:space="preserve">Ralph H. Fowler, 1935). This </w:t>
      </w:r>
      <w:r w:rsidR="00D6101B">
        <w:rPr>
          <w:rFonts w:ascii="Times New Roman" w:hAnsi="Times New Roman" w:cs="Times New Roman"/>
        </w:rPr>
        <w:t>statement does not use the phrase zeroth law and it</w:t>
      </w:r>
      <w:r w:rsidR="005D002B">
        <w:rPr>
          <w:rFonts w:ascii="Times New Roman" w:hAnsi="Times New Roman" w:cs="Times New Roman"/>
        </w:rPr>
        <w:t xml:space="preserve"> was only later when Fowler co-authored a paper with Edward A. Guggenheim did they </w:t>
      </w:r>
      <w:r w:rsidR="00D6101B">
        <w:rPr>
          <w:rFonts w:ascii="Times New Roman" w:hAnsi="Times New Roman" w:cs="Times New Roman"/>
        </w:rPr>
        <w:t xml:space="preserve">write the zeroth law to be as follows, </w:t>
      </w:r>
      <w:r w:rsidR="00D6101B" w:rsidRPr="00593A13">
        <w:rPr>
          <w:rFonts w:ascii="Times New Roman" w:hAnsi="Times New Roman" w:cs="Times New Roman"/>
          <w:b/>
        </w:rPr>
        <w:t>“If two assemblies are each in thermal equilibrium with a third assembly, they are in thermal equilibrium with each other”</w:t>
      </w:r>
      <w:r w:rsidR="00D6101B">
        <w:rPr>
          <w:rFonts w:ascii="Times New Roman" w:hAnsi="Times New Roman" w:cs="Times New Roman"/>
        </w:rPr>
        <w:t xml:space="preserve"> (Ralph H. Fowler &amp; Edward A. Guggenheim, </w:t>
      </w:r>
      <w:r w:rsidR="00593A13">
        <w:rPr>
          <w:rFonts w:ascii="Times New Roman" w:hAnsi="Times New Roman" w:cs="Times New Roman"/>
        </w:rPr>
        <w:t>n.d.).</w:t>
      </w:r>
    </w:p>
    <w:p w14:paraId="2D32D6E9" w14:textId="44FC5CFD" w:rsidR="003F56BD" w:rsidRDefault="00F47261" w:rsidP="003F56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14:paraId="208823EA" w14:textId="3D9821ED" w:rsidR="003F56BD" w:rsidRPr="003F56BD" w:rsidRDefault="003F56BD" w:rsidP="003F56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zeroth law of </w:t>
      </w:r>
      <w:bookmarkStart w:id="0" w:name="_GoBack"/>
      <w:bookmarkEnd w:id="0"/>
    </w:p>
    <w:p w14:paraId="41CF33A0" w14:textId="77777777" w:rsidR="003F56BD" w:rsidRPr="003F56BD" w:rsidRDefault="003F56BD" w:rsidP="003F56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</w:p>
    <w:p w14:paraId="1589D096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70427" w14:textId="77777777" w:rsidR="007C00C6" w:rsidRDefault="007C00C6" w:rsidP="00C24496">
      <w:r>
        <w:separator/>
      </w:r>
    </w:p>
  </w:endnote>
  <w:endnote w:type="continuationSeparator" w:id="0">
    <w:p w14:paraId="2468350D" w14:textId="77777777" w:rsidR="007C00C6" w:rsidRDefault="007C00C6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24DDF3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38480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EDEE0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D065DF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E915" w14:textId="77777777" w:rsidR="007C00C6" w:rsidRDefault="007C00C6" w:rsidP="00C24496">
      <w:r>
        <w:separator/>
      </w:r>
    </w:p>
  </w:footnote>
  <w:footnote w:type="continuationSeparator" w:id="0">
    <w:p w14:paraId="139CFCD3" w14:textId="77777777" w:rsidR="007C00C6" w:rsidRDefault="007C00C6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F075" w14:textId="77777777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E14959">
      <w:rPr>
        <w:rFonts w:ascii="Times New Roman" w:hAnsi="Times New Roman" w:cs="Times New Roman"/>
      </w:rPr>
      <w:t>hapter 3</w:t>
    </w:r>
    <w:r>
      <w:rPr>
        <w:rFonts w:ascii="Times New Roman" w:hAnsi="Times New Roman" w:cs="Times New Roman"/>
      </w:rPr>
      <w:t xml:space="preserve">: The </w:t>
    </w:r>
    <w:r w:rsidR="00E14959">
      <w:rPr>
        <w:rFonts w:ascii="Times New Roman" w:hAnsi="Times New Roman" w:cs="Times New Roman"/>
      </w:rPr>
      <w:t>Zeroth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9"/>
    <w:rsid w:val="00093596"/>
    <w:rsid w:val="003D6E9A"/>
    <w:rsid w:val="003F317C"/>
    <w:rsid w:val="003F56BD"/>
    <w:rsid w:val="00506EEA"/>
    <w:rsid w:val="00513E29"/>
    <w:rsid w:val="00593A13"/>
    <w:rsid w:val="005C1BD1"/>
    <w:rsid w:val="005D002B"/>
    <w:rsid w:val="006133DB"/>
    <w:rsid w:val="0076616B"/>
    <w:rsid w:val="007C00C6"/>
    <w:rsid w:val="007C0A1B"/>
    <w:rsid w:val="007C3E31"/>
    <w:rsid w:val="00A01A5E"/>
    <w:rsid w:val="00AD1D97"/>
    <w:rsid w:val="00B1613F"/>
    <w:rsid w:val="00B54BC8"/>
    <w:rsid w:val="00B773B1"/>
    <w:rsid w:val="00B80C4E"/>
    <w:rsid w:val="00BF4286"/>
    <w:rsid w:val="00C24496"/>
    <w:rsid w:val="00CA4BDB"/>
    <w:rsid w:val="00D6101B"/>
    <w:rsid w:val="00D64B65"/>
    <w:rsid w:val="00E14959"/>
    <w:rsid w:val="00EF04B7"/>
    <w:rsid w:val="00F47261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8A4EA"/>
  <w15:chartTrackingRefBased/>
  <w15:docId w15:val="{9C034EDD-B05A-C845-AE51-E997E4E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Zeroth_law_of_thermodynam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V2.dotx</Template>
  <TotalTime>37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3</cp:revision>
  <dcterms:created xsi:type="dcterms:W3CDTF">2018-09-16T19:39:00Z</dcterms:created>
  <dcterms:modified xsi:type="dcterms:W3CDTF">2018-09-16T20:43:00Z</dcterms:modified>
</cp:coreProperties>
</file>