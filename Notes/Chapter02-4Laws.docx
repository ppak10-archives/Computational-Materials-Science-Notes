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8D5E6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Laws</w:t>
      </w:r>
      <w:r w:rsidR="008074D9">
        <w:rPr>
          <w:rFonts w:ascii="Times New Roman" w:hAnsi="Times New Roman" w:cs="Times New Roman"/>
          <w:u w:val="single"/>
        </w:rPr>
        <w:t xml:space="preserve"> of Thermodynamics</w:t>
      </w:r>
    </w:p>
    <w:p w:rsidR="008D5E6C" w:rsidRDefault="00720C2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history="1">
        <w:r w:rsidR="008D5E6C" w:rsidRPr="00720C25">
          <w:rPr>
            <w:rStyle w:val="Hyperlink"/>
            <w:rFonts w:ascii="Times New Roman" w:hAnsi="Times New Roman" w:cs="Times New Roman"/>
          </w:rPr>
          <w:t>Summary</w:t>
        </w:r>
        <w:r w:rsidRPr="00720C25">
          <w:rPr>
            <w:rStyle w:val="Hyperlink"/>
            <w:rFonts w:ascii="Times New Roman" w:hAnsi="Times New Roman" w:cs="Times New Roman"/>
          </w:rPr>
          <w:t xml:space="preserve"> (Laws of Thermodynamics)</w:t>
        </w:r>
      </w:hyperlink>
    </w:p>
    <w:p w:rsidR="00720C25" w:rsidRPr="00613EC3" w:rsidRDefault="00613EC3" w:rsidP="007A3A5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thermodynamics can be summarized through laws that have been widely agreed </w:t>
      </w:r>
      <w:r w:rsidR="00714E57">
        <w:rPr>
          <w:rFonts w:ascii="Times New Roman" w:hAnsi="Times New Roman" w:cs="Times New Roman"/>
        </w:rPr>
        <w:t xml:space="preserve">upon as experimentally determined facts of nature or as axioms </w:t>
      </w:r>
      <w:r w:rsidR="007A3A58">
        <w:rPr>
          <w:rFonts w:ascii="Times New Roman" w:hAnsi="Times New Roman" w:cs="Times New Roman"/>
        </w:rPr>
        <w:t xml:space="preserve">from which other thermodynamic relationships can derive from. The four </w:t>
      </w:r>
      <w:r w:rsidR="007A3A58" w:rsidRPr="00D7396F">
        <w:rPr>
          <w:rFonts w:ascii="Times New Roman" w:hAnsi="Times New Roman" w:cs="Times New Roman"/>
          <w:i/>
        </w:rPr>
        <w:t>l</w:t>
      </w:r>
      <w:r w:rsidR="00EF4123" w:rsidRPr="00D7396F">
        <w:rPr>
          <w:rFonts w:ascii="Times New Roman" w:hAnsi="Times New Roman" w:cs="Times New Roman"/>
          <w:i/>
        </w:rPr>
        <w:t>aws of thermodynamics</w:t>
      </w:r>
      <w:r w:rsidR="00EF4123">
        <w:rPr>
          <w:rFonts w:ascii="Times New Roman" w:hAnsi="Times New Roman" w:cs="Times New Roman"/>
        </w:rPr>
        <w:t xml:space="preserve"> </w:t>
      </w:r>
      <w:r w:rsidR="00EF4123" w:rsidRPr="00D7396F">
        <w:rPr>
          <w:rFonts w:ascii="Times New Roman" w:hAnsi="Times New Roman" w:cs="Times New Roman"/>
          <w:b/>
        </w:rPr>
        <w:t>describe fundamental physical quantities such as temperature, entropy, and energy which characterize the thermodynamic systems at thermal equilibrium.</w:t>
      </w:r>
      <w:r w:rsidR="0048076C">
        <w:rPr>
          <w:rFonts w:ascii="Times New Roman" w:hAnsi="Times New Roman" w:cs="Times New Roman"/>
        </w:rPr>
        <w:t xml:space="preserve"> In all, these laws </w:t>
      </w:r>
      <w:r w:rsidR="00D7396F">
        <w:rPr>
          <w:rFonts w:ascii="Times New Roman" w:hAnsi="Times New Roman" w:cs="Times New Roman"/>
        </w:rPr>
        <w:t xml:space="preserve">describe how these quantities would behave under various circumstances and forbid certain phenomena from occurring such as perpetual motion. </w:t>
      </w:r>
    </w:p>
    <w:p w:rsidR="0076616B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Zeroth_law" w:history="1">
        <w:r w:rsidR="008D5E6C" w:rsidRPr="00B67F7A">
          <w:rPr>
            <w:rStyle w:val="Hyperlink"/>
            <w:rFonts w:ascii="Times New Roman" w:hAnsi="Times New Roman" w:cs="Times New Roman"/>
          </w:rPr>
          <w:t>Zeroth Law (0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th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D7396F" w:rsidRPr="00917DE6" w:rsidRDefault="001A3CBD" w:rsidP="00917DE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E6">
        <w:rPr>
          <w:rFonts w:ascii="Times New Roman" w:hAnsi="Times New Roman" w:cs="Times New Roman"/>
          <w:i/>
        </w:rPr>
        <w:t>zeroth law of thermodynamics</w:t>
      </w:r>
      <w:r w:rsidR="00917DE6">
        <w:rPr>
          <w:rFonts w:ascii="Times New Roman" w:hAnsi="Times New Roman" w:cs="Times New Roman"/>
        </w:rPr>
        <w:t xml:space="preserve"> states that, </w:t>
      </w:r>
      <w:r w:rsidR="00917DE6" w:rsidRPr="00204924">
        <w:rPr>
          <w:rFonts w:ascii="Times New Roman" w:hAnsi="Times New Roman" w:cs="Times New Roman"/>
          <w:b/>
        </w:rPr>
        <w:t>“</w:t>
      </w:r>
      <w:r w:rsidR="00917DE6" w:rsidRPr="00204924">
        <w:rPr>
          <w:rFonts w:ascii="Times New Roman" w:hAnsi="Times New Roman" w:cs="Times New Roman"/>
          <w:b/>
        </w:rPr>
        <w:t>If two systems are in thermal equilibrium with a third system, they are in ther</w:t>
      </w:r>
      <w:r w:rsidR="00917DE6" w:rsidRPr="00204924">
        <w:rPr>
          <w:rFonts w:ascii="Times New Roman" w:hAnsi="Times New Roman" w:cs="Times New Roman"/>
          <w:b/>
        </w:rPr>
        <w:t>mal equilibrium with each other”</w:t>
      </w:r>
      <w:r w:rsidR="00917DE6">
        <w:rPr>
          <w:rFonts w:ascii="Times New Roman" w:hAnsi="Times New Roman" w:cs="Times New Roman"/>
        </w:rPr>
        <w:t xml:space="preserve"> (Laws of Thermodynamics, n.d.). </w:t>
      </w:r>
      <w:r w:rsidR="00F43E92">
        <w:rPr>
          <w:rFonts w:ascii="Times New Roman" w:hAnsi="Times New Roman" w:cs="Times New Roman"/>
        </w:rPr>
        <w:t>The 0</w:t>
      </w:r>
      <w:r w:rsidR="00F43E92" w:rsidRPr="00F43E92">
        <w:rPr>
          <w:rFonts w:ascii="Times New Roman" w:hAnsi="Times New Roman" w:cs="Times New Roman"/>
          <w:vertAlign w:val="superscript"/>
        </w:rPr>
        <w:t>th</w:t>
      </w:r>
      <w:r w:rsidR="00F43E92">
        <w:rPr>
          <w:rFonts w:ascii="Times New Roman" w:hAnsi="Times New Roman" w:cs="Times New Roman"/>
        </w:rPr>
        <w:t xml:space="preserve"> law of thermo</w:t>
      </w:r>
      <w:r w:rsidR="000800A4">
        <w:rPr>
          <w:rFonts w:ascii="Times New Roman" w:hAnsi="Times New Roman" w:cs="Times New Roman"/>
        </w:rPr>
        <w:t>dynamics introduces the important intensive thermodynamic variable of temperature (</w:t>
      </w:r>
      <w:r w:rsidR="000800A4" w:rsidRPr="008F6E7B">
        <w:rPr>
          <w:rFonts w:ascii="Times New Roman" w:hAnsi="Times New Roman" w:cs="Times New Roman"/>
          <w:i/>
        </w:rPr>
        <w:t>T</w:t>
      </w:r>
      <w:r w:rsidR="000800A4">
        <w:rPr>
          <w:rFonts w:ascii="Times New Roman" w:hAnsi="Times New Roman" w:cs="Times New Roman"/>
        </w:rPr>
        <w:t xml:space="preserve">) as a measure of the thermal intensity of a material and </w:t>
      </w:r>
      <w:r w:rsidR="00074C86">
        <w:rPr>
          <w:rFonts w:ascii="Times New Roman" w:hAnsi="Times New Roman" w:cs="Times New Roman"/>
        </w:rPr>
        <w:t>allows the determination of thermal equilibrium.</w:t>
      </w:r>
      <w:r w:rsidR="008F2A60">
        <w:rPr>
          <w:rFonts w:ascii="Times New Roman" w:hAnsi="Times New Roman" w:cs="Times New Roman"/>
        </w:rPr>
        <w:t xml:space="preserve"> Out of all the four laws, it is the third to be discovered and more information on this law will be in the following chapter.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irst_law" w:history="1">
        <w:r w:rsidR="008D5E6C" w:rsidRPr="00B67F7A">
          <w:rPr>
            <w:rStyle w:val="Hyperlink"/>
            <w:rFonts w:ascii="Times New Roman" w:hAnsi="Times New Roman" w:cs="Times New Roman"/>
          </w:rPr>
          <w:t>First Law (1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st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CD0EF9" w:rsidRPr="00CD0EF9" w:rsidRDefault="00CD0EF9" w:rsidP="00CD0EF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first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>“</w:t>
      </w:r>
      <w:r w:rsidRPr="00204924">
        <w:rPr>
          <w:rFonts w:ascii="Times New Roman" w:hAnsi="Times New Roman" w:cs="Times New Roman"/>
          <w:b/>
        </w:rPr>
        <w:t>When energy passes, as work, as heat, or with matter, into or out from a system, the system's internal energy changes in accord with the law of c</w:t>
      </w:r>
      <w:r w:rsidRPr="00204924">
        <w:rPr>
          <w:rFonts w:ascii="Times New Roman" w:hAnsi="Times New Roman" w:cs="Times New Roman"/>
          <w:b/>
        </w:rPr>
        <w:t xml:space="preserve">onservation of energy” </w:t>
      </w:r>
      <w:r>
        <w:rPr>
          <w:rFonts w:ascii="Times New Roman" w:hAnsi="Times New Roman" w:cs="Times New Roman"/>
        </w:rPr>
        <w:t>(Laws of Thermodynamics, n.d.).</w:t>
      </w:r>
      <w:r w:rsidR="00242355">
        <w:rPr>
          <w:rFonts w:ascii="Times New Roman" w:hAnsi="Times New Roman" w:cs="Times New Roman"/>
        </w:rPr>
        <w:t xml:space="preserve"> In a general sense, the 1</w:t>
      </w:r>
      <w:r w:rsidR="00242355" w:rsidRPr="00242355">
        <w:rPr>
          <w:rFonts w:ascii="Times New Roman" w:hAnsi="Times New Roman" w:cs="Times New Roman"/>
          <w:vertAlign w:val="superscript"/>
        </w:rPr>
        <w:t>st</w:t>
      </w:r>
      <w:r w:rsidR="00242355">
        <w:rPr>
          <w:rFonts w:ascii="Times New Roman" w:hAnsi="Times New Roman" w:cs="Times New Roman"/>
        </w:rPr>
        <w:t xml:space="preserve"> law </w:t>
      </w:r>
      <w:r w:rsidR="00BA0698">
        <w:rPr>
          <w:rFonts w:ascii="Times New Roman" w:hAnsi="Times New Roman" w:cs="Times New Roman"/>
        </w:rPr>
        <w:t xml:space="preserve">states that energy in the universe is conserved but it also argues that the various forms </w:t>
      </w:r>
      <w:r w:rsidR="00081BE3">
        <w:rPr>
          <w:rFonts w:ascii="Times New Roman" w:hAnsi="Times New Roman" w:cs="Times New Roman"/>
        </w:rPr>
        <w:t>energy can be converted into other different forms.</w:t>
      </w:r>
      <w:r w:rsidR="001E0F71">
        <w:rPr>
          <w:rFonts w:ascii="Times New Roman" w:hAnsi="Times New Roman" w:cs="Times New Roman"/>
        </w:rPr>
        <w:t xml:space="preserve"> Of the four laws, this law is the second to be discovered </w:t>
      </w:r>
      <w:r w:rsidR="005840B5">
        <w:rPr>
          <w:rFonts w:ascii="Times New Roman" w:hAnsi="Times New Roman" w:cs="Times New Roman"/>
        </w:rPr>
        <w:t>and will be looked at in further detail in chapter 4.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Second_law" w:history="1">
        <w:r w:rsidR="008D5E6C" w:rsidRPr="00B67F7A">
          <w:rPr>
            <w:rStyle w:val="Hyperlink"/>
            <w:rFonts w:ascii="Times New Roman" w:hAnsi="Times New Roman" w:cs="Times New Roman"/>
          </w:rPr>
          <w:t>Second Law (2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nd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CD0EF9" w:rsidRPr="008F6E7B" w:rsidRDefault="00CD0EF9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77CCD">
        <w:rPr>
          <w:rFonts w:ascii="Times New Roman" w:hAnsi="Times New Roman" w:cs="Times New Roman"/>
          <w:i/>
        </w:rPr>
        <w:t>second law of thermodynamics</w:t>
      </w:r>
      <w:r w:rsidR="00777CCD">
        <w:rPr>
          <w:rFonts w:ascii="Times New Roman" w:hAnsi="Times New Roman" w:cs="Times New Roman"/>
        </w:rPr>
        <w:t xml:space="preserve"> states that, </w:t>
      </w:r>
      <w:r w:rsidR="00777CCD" w:rsidRPr="00204924">
        <w:rPr>
          <w:rFonts w:ascii="Times New Roman" w:hAnsi="Times New Roman" w:cs="Times New Roman"/>
          <w:b/>
        </w:rPr>
        <w:t>“</w:t>
      </w:r>
      <w:r w:rsidR="00777CCD" w:rsidRPr="00204924">
        <w:rPr>
          <w:rFonts w:ascii="Times New Roman" w:hAnsi="Times New Roman" w:cs="Times New Roman"/>
          <w:b/>
        </w:rPr>
        <w:t xml:space="preserve">In a natural thermodynamic process, the sum of the entropies of the interacting </w:t>
      </w:r>
      <w:r w:rsidR="00777CCD" w:rsidRPr="00204924">
        <w:rPr>
          <w:rFonts w:ascii="Times New Roman" w:hAnsi="Times New Roman" w:cs="Times New Roman"/>
          <w:b/>
        </w:rPr>
        <w:t>thermodynamic systems increases”</w:t>
      </w:r>
      <w:r w:rsidR="00777CCD">
        <w:rPr>
          <w:rFonts w:ascii="Times New Roman" w:hAnsi="Times New Roman" w:cs="Times New Roman"/>
        </w:rPr>
        <w:t xml:space="preserve"> </w:t>
      </w:r>
      <w:r w:rsidR="00777CCD">
        <w:rPr>
          <w:rFonts w:ascii="Times New Roman" w:hAnsi="Times New Roman" w:cs="Times New Roman"/>
        </w:rPr>
        <w:t>(Laws of Thermodynamics, n.d.).</w:t>
      </w:r>
      <w:r w:rsidR="005840B5">
        <w:rPr>
          <w:rFonts w:ascii="Times New Roman" w:hAnsi="Times New Roman" w:cs="Times New Roman"/>
        </w:rPr>
        <w:t xml:space="preserve"> This </w:t>
      </w:r>
      <w:r w:rsidR="000030BA">
        <w:rPr>
          <w:rFonts w:ascii="Times New Roman" w:hAnsi="Times New Roman" w:cs="Times New Roman"/>
        </w:rPr>
        <w:t xml:space="preserve">law is useful for allowing us to make important predictions in the direction in which a system will evolve towards with time during spontaneous processes. More importantly, </w:t>
      </w:r>
      <w:r w:rsidR="00BF3935">
        <w:rPr>
          <w:rFonts w:ascii="Times New Roman" w:hAnsi="Times New Roman" w:cs="Times New Roman"/>
        </w:rPr>
        <w:t>once other caveats are taken into consideration the 2</w:t>
      </w:r>
      <w:r w:rsidR="00BF3935" w:rsidRPr="00BF3935">
        <w:rPr>
          <w:rFonts w:ascii="Times New Roman" w:hAnsi="Times New Roman" w:cs="Times New Roman"/>
          <w:vertAlign w:val="superscript"/>
        </w:rPr>
        <w:t>nd</w:t>
      </w:r>
      <w:r w:rsidR="00BF3935">
        <w:rPr>
          <w:rFonts w:ascii="Times New Roman" w:hAnsi="Times New Roman" w:cs="Times New Roman"/>
        </w:rPr>
        <w:t xml:space="preserve"> law allows for us to use an, “important extensive thermody</w:t>
      </w:r>
      <w:r w:rsidR="008F6E7B">
        <w:rPr>
          <w:rFonts w:ascii="Times New Roman" w:hAnsi="Times New Roman" w:cs="Times New Roman"/>
        </w:rPr>
        <w:t>namic state function called entropy (</w:t>
      </w:r>
      <w:r w:rsidR="008F6E7B">
        <w:rPr>
          <w:rFonts w:ascii="Times New Roman" w:hAnsi="Times New Roman" w:cs="Times New Roman"/>
          <w:i/>
        </w:rPr>
        <w:t>S</w:t>
      </w:r>
      <w:r w:rsidR="008F6E7B">
        <w:rPr>
          <w:rFonts w:ascii="Times New Roman" w:hAnsi="Times New Roman" w:cs="Times New Roman"/>
        </w:rPr>
        <w:t xml:space="preserve">)” (Gaskell &amp; Laughlin, </w:t>
      </w:r>
      <w:r w:rsidR="008F6E7B">
        <w:rPr>
          <w:rFonts w:ascii="Times New Roman" w:hAnsi="Times New Roman" w:cs="Times New Roman"/>
        </w:rPr>
        <w:lastRenderedPageBreak/>
        <w:t>2017, p.17</w:t>
      </w:r>
      <w:r w:rsidR="008F6E7B">
        <w:rPr>
          <w:rFonts w:ascii="Times New Roman" w:hAnsi="Times New Roman" w:cs="Times New Roman"/>
        </w:rPr>
        <w:t>).</w:t>
      </w:r>
      <w:r w:rsidR="005B4030">
        <w:rPr>
          <w:rFonts w:ascii="Times New Roman" w:hAnsi="Times New Roman" w:cs="Times New Roman"/>
        </w:rPr>
        <w:t xml:space="preserve"> This law is the first to be discovered and will be looked at in further detail in the upcoming chapters.</w:t>
      </w:r>
    </w:p>
    <w:p w:rsidR="008D5E6C" w:rsidRDefault="00B67F7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1" w:anchor="Third_law" w:history="1">
        <w:r w:rsidR="008D5E6C" w:rsidRPr="00B67F7A">
          <w:rPr>
            <w:rStyle w:val="Hyperlink"/>
            <w:rFonts w:ascii="Times New Roman" w:hAnsi="Times New Roman" w:cs="Times New Roman"/>
          </w:rPr>
          <w:t>Third Law (3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rd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:rsidR="00777CCD" w:rsidRPr="00A251CB" w:rsidRDefault="00777CCD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third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>“</w:t>
      </w:r>
      <w:r w:rsidRPr="00204924">
        <w:rPr>
          <w:rFonts w:ascii="Times New Roman" w:hAnsi="Times New Roman" w:cs="Times New Roman"/>
          <w:b/>
        </w:rPr>
        <w:t>The entropy of a system approaches a constant value as the temperature approaches absolute zero</w:t>
      </w:r>
      <w:r w:rsidRPr="00204924"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</w:rPr>
        <w:t>(Laws of Thermodynamics, n.d.).</w:t>
      </w:r>
      <w:r w:rsidR="005B4030">
        <w:rPr>
          <w:rFonts w:ascii="Times New Roman" w:hAnsi="Times New Roman" w:cs="Times New Roman"/>
        </w:rPr>
        <w:t xml:space="preserve"> </w:t>
      </w:r>
      <w:r w:rsidR="00EC0765">
        <w:rPr>
          <w:rFonts w:ascii="Times New Roman" w:hAnsi="Times New Roman" w:cs="Times New Roman"/>
        </w:rPr>
        <w:t>Succinctly, the 3</w:t>
      </w:r>
      <w:r w:rsidR="00EC0765" w:rsidRPr="00EC0765">
        <w:rPr>
          <w:rFonts w:ascii="Times New Roman" w:hAnsi="Times New Roman" w:cs="Times New Roman"/>
          <w:vertAlign w:val="superscript"/>
        </w:rPr>
        <w:t>rd</w:t>
      </w:r>
      <w:r w:rsidR="00EC0765">
        <w:rPr>
          <w:rFonts w:ascii="Times New Roman" w:hAnsi="Times New Roman" w:cs="Times New Roman"/>
        </w:rPr>
        <w:t xml:space="preserve"> law </w:t>
      </w:r>
      <w:r w:rsidR="00E652E6">
        <w:rPr>
          <w:rFonts w:ascii="Times New Roman" w:hAnsi="Times New Roman" w:cs="Times New Roman"/>
        </w:rPr>
        <w:t xml:space="preserve">states that </w:t>
      </w:r>
      <w:r w:rsidR="003A4C3E">
        <w:rPr>
          <w:rFonts w:ascii="Times New Roman" w:hAnsi="Times New Roman" w:cs="Times New Roman"/>
        </w:rPr>
        <w:t xml:space="preserve">once a system </w:t>
      </w:r>
      <w:r w:rsidR="00986FC8">
        <w:rPr>
          <w:rFonts w:ascii="Times New Roman" w:hAnsi="Times New Roman" w:cs="Times New Roman"/>
        </w:rPr>
        <w:t>at internal equilibrium</w:t>
      </w:r>
      <w:r w:rsidR="003A4C3E">
        <w:rPr>
          <w:rFonts w:ascii="Times New Roman" w:hAnsi="Times New Roman" w:cs="Times New Roman"/>
        </w:rPr>
        <w:t xml:space="preserve"> approaches 0 kelvin (K), entropy (</w:t>
      </w:r>
      <w:r w:rsidR="003A4C3E">
        <w:rPr>
          <w:rFonts w:ascii="Times New Roman" w:hAnsi="Times New Roman" w:cs="Times New Roman"/>
          <w:i/>
        </w:rPr>
        <w:t>S</w:t>
      </w:r>
      <w:r w:rsidR="003A4C3E">
        <w:rPr>
          <w:rFonts w:ascii="Times New Roman" w:hAnsi="Times New Roman" w:cs="Times New Roman"/>
        </w:rPr>
        <w:t xml:space="preserve">) also </w:t>
      </w:r>
      <w:r w:rsidR="00A251CB">
        <w:rPr>
          <w:rFonts w:ascii="Times New Roman" w:hAnsi="Times New Roman" w:cs="Times New Roman"/>
        </w:rPr>
        <w:t xml:space="preserve">approaches zero. This leads to something known as the </w:t>
      </w:r>
      <w:r w:rsidR="00A251CB">
        <w:rPr>
          <w:rFonts w:ascii="Times New Roman" w:hAnsi="Times New Roman" w:cs="Times New Roman"/>
          <w:i/>
        </w:rPr>
        <w:t>unattainability principle</w:t>
      </w:r>
      <w:r w:rsidR="00A251CB">
        <w:rPr>
          <w:rFonts w:ascii="Times New Roman" w:hAnsi="Times New Roman" w:cs="Times New Roman"/>
        </w:rPr>
        <w:t xml:space="preserve"> as the 3</w:t>
      </w:r>
      <w:r w:rsidR="00A251CB" w:rsidRPr="00A251CB">
        <w:rPr>
          <w:rFonts w:ascii="Times New Roman" w:hAnsi="Times New Roman" w:cs="Times New Roman"/>
          <w:vertAlign w:val="superscript"/>
        </w:rPr>
        <w:t>rd</w:t>
      </w:r>
      <w:r w:rsidR="00A251CB">
        <w:rPr>
          <w:rFonts w:ascii="Times New Roman" w:hAnsi="Times New Roman" w:cs="Times New Roman"/>
        </w:rPr>
        <w:t xml:space="preserve"> law also states tha</w:t>
      </w:r>
      <w:r w:rsidR="001C0B26">
        <w:rPr>
          <w:rFonts w:ascii="Times New Roman" w:hAnsi="Times New Roman" w:cs="Times New Roman"/>
        </w:rPr>
        <w:t>t a system can never reach absolute zero (0 K). This law was the last to be discovered and will be discussed further in the following chapters.</w:t>
      </w:r>
      <w:bookmarkStart w:id="0" w:name="_GoBack"/>
      <w:bookmarkEnd w:id="0"/>
    </w:p>
    <w:p w:rsidR="0076616B" w:rsidRPr="0076616B" w:rsidRDefault="002854E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5B0" w:rsidRDefault="009F75B0" w:rsidP="00C24496">
      <w:r>
        <w:separator/>
      </w:r>
    </w:p>
  </w:endnote>
  <w:endnote w:type="continuationSeparator" w:id="0">
    <w:p w:rsidR="009F75B0" w:rsidRDefault="009F75B0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5B0" w:rsidRDefault="009F75B0" w:rsidP="00C24496">
      <w:r>
        <w:separator/>
      </w:r>
    </w:p>
  </w:footnote>
  <w:footnote w:type="continuationSeparator" w:id="0">
    <w:p w:rsidR="009F75B0" w:rsidRDefault="009F75B0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The 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0030BA"/>
    <w:rsid w:val="00074C86"/>
    <w:rsid w:val="000800A4"/>
    <w:rsid w:val="00081BE3"/>
    <w:rsid w:val="001A3CBD"/>
    <w:rsid w:val="001C0B26"/>
    <w:rsid w:val="001E0F71"/>
    <w:rsid w:val="00204924"/>
    <w:rsid w:val="00242355"/>
    <w:rsid w:val="00276463"/>
    <w:rsid w:val="002854EE"/>
    <w:rsid w:val="003A4C3E"/>
    <w:rsid w:val="003D6E9A"/>
    <w:rsid w:val="003F317C"/>
    <w:rsid w:val="0048076C"/>
    <w:rsid w:val="00506EEA"/>
    <w:rsid w:val="005840B5"/>
    <w:rsid w:val="005B4030"/>
    <w:rsid w:val="00613EC3"/>
    <w:rsid w:val="00714E57"/>
    <w:rsid w:val="00720C25"/>
    <w:rsid w:val="0076616B"/>
    <w:rsid w:val="00777CCD"/>
    <w:rsid w:val="007A3A58"/>
    <w:rsid w:val="007C0A1B"/>
    <w:rsid w:val="008074D9"/>
    <w:rsid w:val="008D5E6C"/>
    <w:rsid w:val="008F2A60"/>
    <w:rsid w:val="008F6E7B"/>
    <w:rsid w:val="00917DE6"/>
    <w:rsid w:val="00986FC8"/>
    <w:rsid w:val="009F75B0"/>
    <w:rsid w:val="00A251CB"/>
    <w:rsid w:val="00B1613F"/>
    <w:rsid w:val="00B3448B"/>
    <w:rsid w:val="00B67F7A"/>
    <w:rsid w:val="00BA0698"/>
    <w:rsid w:val="00BF3935"/>
    <w:rsid w:val="00C24496"/>
    <w:rsid w:val="00CA4BDB"/>
    <w:rsid w:val="00CD0EF9"/>
    <w:rsid w:val="00D64B65"/>
    <w:rsid w:val="00D7396F"/>
    <w:rsid w:val="00DE24A8"/>
    <w:rsid w:val="00DF2123"/>
    <w:rsid w:val="00E652E6"/>
    <w:rsid w:val="00EC0765"/>
    <w:rsid w:val="00EF4123"/>
    <w:rsid w:val="00F15BC5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5FE7"/>
  <w15:chartTrackingRefBased/>
  <w15:docId w15:val="{CB80B4C9-8994-DD4B-8868-4B6C5975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s_of_thermodynam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s_of_thermodynam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ws_of_thermodynam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ws_of_thermo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s_of_thermodynam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Chapter02-4Laws.docx</Template>
  <TotalTime>77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2018-09-15T22:01:00Z</dcterms:created>
  <dcterms:modified xsi:type="dcterms:W3CDTF">2018-09-16T19:38:00Z</dcterms:modified>
</cp:coreProperties>
</file>